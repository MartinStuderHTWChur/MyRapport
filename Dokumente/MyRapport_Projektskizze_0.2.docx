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A6F18" w14:textId="535D9AC1" w:rsidR="00712C6F" w:rsidRPr="00F21AA2" w:rsidRDefault="007F435D" w:rsidP="00B0573F">
      <w:pPr>
        <w:pStyle w:val="Titel"/>
      </w:pPr>
      <w:r>
        <w:pict w14:anchorId="2305BD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217.2pt">
            <v:imagedata r:id="rId9" o:title="MyRapport-02" croptop="4568f" cropright="246f"/>
          </v:shape>
        </w:pict>
      </w:r>
      <w:r w:rsidR="00C468D7" w:rsidRPr="00F21AA2">
        <w:t>Semesterprojekt Webapplikation</w:t>
      </w:r>
    </w:p>
    <w:p w14:paraId="3E990566" w14:textId="3A64F502" w:rsidR="001A00D0" w:rsidRPr="00F21AA2" w:rsidRDefault="002E0298" w:rsidP="00A352D5">
      <w:pPr>
        <w:pStyle w:val="Untertitel"/>
      </w:pPr>
      <w:r w:rsidRPr="00F21AA2">
        <w:t>Projekt</w:t>
      </w:r>
      <w:r w:rsidR="00A352D5">
        <w:t>Skizze</w:t>
      </w:r>
      <w:bookmarkStart w:id="0" w:name="_GoBack"/>
      <w:bookmarkEnd w:id="0"/>
    </w:p>
    <w:p w14:paraId="00ACE63E" w14:textId="77777777" w:rsidR="00712C6F" w:rsidRPr="00F21AA2" w:rsidRDefault="00712C6F" w:rsidP="00E11172">
      <w:pPr>
        <w:pStyle w:val="Untertitel"/>
      </w:pPr>
    </w:p>
    <w:p w14:paraId="7D367CF8" w14:textId="6E1CF577" w:rsidR="002E679F" w:rsidRPr="00C6232F" w:rsidRDefault="00DE51CD" w:rsidP="002E679F">
      <w:pPr>
        <w:pStyle w:val="Untertitel"/>
      </w:pPr>
      <w:r w:rsidRPr="00C6232F">
        <w:t>Student</w:t>
      </w:r>
      <w:r w:rsidR="009C3708" w:rsidRPr="00C6232F">
        <w:t>en</w:t>
      </w:r>
      <w:r w:rsidR="00FC35DA" w:rsidRPr="00C6232F">
        <w:tab/>
      </w:r>
      <w:r w:rsidR="002E679F" w:rsidRPr="00C6232F">
        <w:tab/>
        <w:t>Sargenti nino</w:t>
      </w:r>
    </w:p>
    <w:p w14:paraId="1A50AB84" w14:textId="2D38FC5F" w:rsidR="002E679F" w:rsidRDefault="002E679F" w:rsidP="002E679F">
      <w:pPr>
        <w:pStyle w:val="Untertitel"/>
        <w:ind w:left="1416" w:firstLine="708"/>
      </w:pPr>
      <w:r>
        <w:t>Soldera damian</w:t>
      </w:r>
    </w:p>
    <w:p w14:paraId="7E368DF7" w14:textId="3F31E894" w:rsidR="002E679F" w:rsidRPr="002E679F" w:rsidRDefault="002E679F" w:rsidP="002E679F">
      <w:r>
        <w:tab/>
      </w:r>
      <w:r>
        <w:tab/>
      </w:r>
      <w:r>
        <w:tab/>
      </w:r>
      <w:r w:rsidRPr="002E679F">
        <w:rPr>
          <w:caps/>
          <w:color w:val="365F91" w:themeColor="accent1" w:themeShade="BF"/>
          <w:spacing w:val="10"/>
          <w:sz w:val="24"/>
          <w:szCs w:val="24"/>
        </w:rPr>
        <w:t>Riederer Michael</w:t>
      </w:r>
    </w:p>
    <w:p w14:paraId="6D5B57B2" w14:textId="507BFE87" w:rsidR="009C3708" w:rsidRPr="00124F95" w:rsidRDefault="009C3708" w:rsidP="00E11172">
      <w:pPr>
        <w:pStyle w:val="Untertitel"/>
      </w:pPr>
      <w:r w:rsidRPr="00124F95">
        <w:tab/>
      </w:r>
      <w:r w:rsidRPr="00124F95">
        <w:tab/>
      </w:r>
      <w:r w:rsidR="000876B9" w:rsidRPr="00124F95">
        <w:tab/>
      </w:r>
    </w:p>
    <w:p w14:paraId="7B94E175" w14:textId="14BC38EA" w:rsidR="00DF7586" w:rsidRDefault="002E0298" w:rsidP="00E11172">
      <w:pPr>
        <w:pStyle w:val="Untertitel"/>
      </w:pPr>
      <w:r>
        <w:t>Dozenten</w:t>
      </w:r>
      <w:r w:rsidR="00DF7586" w:rsidRPr="00124F95">
        <w:tab/>
      </w:r>
      <w:r w:rsidR="009C3708" w:rsidRPr="00124F95">
        <w:tab/>
      </w:r>
      <w:r>
        <w:t>studer martin</w:t>
      </w:r>
    </w:p>
    <w:p w14:paraId="3FE07389" w14:textId="20BD173A" w:rsidR="00A352D5" w:rsidRDefault="002E0298" w:rsidP="00A352D5">
      <w:pPr>
        <w:pStyle w:val="Untertitel"/>
      </w:pPr>
      <w:r>
        <w:tab/>
      </w:r>
      <w:r>
        <w:tab/>
      </w:r>
      <w:r>
        <w:tab/>
        <w:t>Suesstrunk norman</w:t>
      </w:r>
    </w:p>
    <w:p w14:paraId="455CFA96" w14:textId="77777777" w:rsidR="00A352D5" w:rsidRPr="00A352D5" w:rsidRDefault="00A352D5" w:rsidP="00A352D5"/>
    <w:p w14:paraId="4CDA16C2" w14:textId="7E6980DC" w:rsidR="00A352D5" w:rsidRDefault="00192511" w:rsidP="00E11172">
      <w:pPr>
        <w:pStyle w:val="Untertitel"/>
      </w:pPr>
      <w:sdt>
        <w:sdtPr>
          <w:alias w:val="Veröffentlichungsdatum"/>
          <w:tag w:val=""/>
          <w:id w:val="-1742393451"/>
          <w:placeholder>
            <w:docPart w:val="526A052268B94674A48CDECE8741F2B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3-07T00:00:00Z"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B95DD5">
            <w:t>07.03.2016</w:t>
          </w:r>
        </w:sdtContent>
      </w:sdt>
    </w:p>
    <w:p w14:paraId="75D60C72" w14:textId="77777777" w:rsidR="00A352D5" w:rsidRDefault="00A352D5">
      <w:pPr>
        <w:spacing w:line="276" w:lineRule="auto"/>
        <w:jc w:val="left"/>
        <w:rPr>
          <w:caps/>
          <w:color w:val="365F91" w:themeColor="accent1" w:themeShade="BF"/>
          <w:spacing w:val="10"/>
          <w:sz w:val="24"/>
          <w:szCs w:val="24"/>
        </w:rPr>
      </w:pPr>
      <w:r>
        <w:br w:type="page"/>
      </w:r>
    </w:p>
    <w:p w14:paraId="3720D791" w14:textId="77777777" w:rsidR="00E51373" w:rsidRPr="00B0573F" w:rsidRDefault="00E51373" w:rsidP="00D01F13">
      <w:pPr>
        <w:pStyle w:val="berschrift1"/>
        <w:rPr>
          <w:rStyle w:val="SchwacheHervorhebung"/>
        </w:rPr>
      </w:pPr>
      <w:bookmarkStart w:id="1" w:name="_Toc402899300"/>
      <w:bookmarkStart w:id="2" w:name="_Toc445206631"/>
      <w:r w:rsidRPr="00B0573F">
        <w:lastRenderedPageBreak/>
        <w:t>Inhalt</w:t>
      </w:r>
      <w:bookmarkEnd w:id="1"/>
      <w:bookmarkEnd w:id="2"/>
    </w:p>
    <w:p w14:paraId="7DFED37D" w14:textId="77777777" w:rsidR="00AD2897" w:rsidRDefault="00E51373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r w:rsidRPr="00B0573F">
        <w:fldChar w:fldCharType="begin"/>
      </w:r>
      <w:r w:rsidRPr="00B0573F">
        <w:instrText xml:space="preserve"> TOC \o "1-2" \h \z \u </w:instrText>
      </w:r>
      <w:r w:rsidRPr="00B0573F">
        <w:fldChar w:fldCharType="separate"/>
      </w:r>
      <w:hyperlink w:anchor="_Toc445206631" w:history="1">
        <w:r w:rsidR="00AD2897" w:rsidRPr="00DB3732">
          <w:rPr>
            <w:rStyle w:val="Hyperlink"/>
            <w:iCs/>
            <w:noProof/>
          </w:rPr>
          <w:t>1</w:t>
        </w:r>
        <w:r w:rsidR="00AD2897">
          <w:rPr>
            <w:rFonts w:asciiTheme="minorHAnsi" w:hAnsiTheme="minorHAnsi"/>
            <w:noProof/>
            <w:szCs w:val="22"/>
            <w:lang w:eastAsia="de-CH"/>
          </w:rPr>
          <w:tab/>
        </w:r>
        <w:r w:rsidR="00AD2897" w:rsidRPr="00DB3732">
          <w:rPr>
            <w:rStyle w:val="Hyperlink"/>
            <w:noProof/>
          </w:rPr>
          <w:t>Inhalt</w:t>
        </w:r>
        <w:r w:rsidR="00AD2897">
          <w:rPr>
            <w:noProof/>
            <w:webHidden/>
          </w:rPr>
          <w:tab/>
        </w:r>
        <w:r w:rsidR="00AD2897">
          <w:rPr>
            <w:noProof/>
            <w:webHidden/>
          </w:rPr>
          <w:fldChar w:fldCharType="begin"/>
        </w:r>
        <w:r w:rsidR="00AD2897">
          <w:rPr>
            <w:noProof/>
            <w:webHidden/>
          </w:rPr>
          <w:instrText xml:space="preserve"> PAGEREF _Toc445206631 \h </w:instrText>
        </w:r>
        <w:r w:rsidR="00AD2897">
          <w:rPr>
            <w:noProof/>
            <w:webHidden/>
          </w:rPr>
        </w:r>
        <w:r w:rsidR="00AD2897">
          <w:rPr>
            <w:noProof/>
            <w:webHidden/>
          </w:rPr>
          <w:fldChar w:fldCharType="separate"/>
        </w:r>
        <w:r w:rsidR="00AD2897">
          <w:rPr>
            <w:noProof/>
            <w:webHidden/>
          </w:rPr>
          <w:t>2</w:t>
        </w:r>
        <w:r w:rsidR="00AD2897">
          <w:rPr>
            <w:noProof/>
            <w:webHidden/>
          </w:rPr>
          <w:fldChar w:fldCharType="end"/>
        </w:r>
      </w:hyperlink>
    </w:p>
    <w:p w14:paraId="34046BFB" w14:textId="77777777" w:rsidR="00AD2897" w:rsidRDefault="00AD2897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32" w:history="1">
        <w:r w:rsidRPr="00DB3732">
          <w:rPr>
            <w:rStyle w:val="Hyperlink"/>
            <w:noProof/>
          </w:rPr>
          <w:t>2</w:t>
        </w:r>
        <w:r>
          <w:rPr>
            <w:rFonts w:asciiTheme="minorHAnsi" w:hAnsiTheme="minorHAnsi"/>
            <w:noProof/>
            <w:szCs w:val="22"/>
            <w:lang w:eastAsia="de-CH"/>
          </w:rPr>
          <w:tab/>
        </w:r>
        <w:r w:rsidRPr="00DB3732">
          <w:rPr>
            <w:rStyle w:val="Hyperlink"/>
            <w:noProof/>
          </w:rPr>
          <w:t>Präzisierung der 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AF428B" w14:textId="77777777" w:rsidR="00AD2897" w:rsidRDefault="00AD2897">
      <w:pPr>
        <w:pStyle w:val="Verzeichnis2"/>
        <w:tabs>
          <w:tab w:val="left" w:pos="88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33" w:history="1">
        <w:r w:rsidRPr="00DB3732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  <w:szCs w:val="22"/>
            <w:lang w:eastAsia="de-CH"/>
          </w:rPr>
          <w:tab/>
        </w:r>
        <w:r w:rsidRPr="00DB3732">
          <w:rPr>
            <w:rStyle w:val="Hyperlink"/>
            <w:noProof/>
          </w:rPr>
          <w:t>Rahmenbedingungen.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989779" w14:textId="77777777" w:rsidR="00AD2897" w:rsidRDefault="00AD2897">
      <w:pPr>
        <w:pStyle w:val="Verzeichnis2"/>
        <w:tabs>
          <w:tab w:val="left" w:pos="88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34" w:history="1">
        <w:r w:rsidRPr="00DB3732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  <w:szCs w:val="22"/>
            <w:lang w:eastAsia="de-CH"/>
          </w:rPr>
          <w:tab/>
        </w:r>
        <w:r w:rsidRPr="00DB3732">
          <w:rPr>
            <w:rStyle w:val="Hyperlink"/>
            <w:noProof/>
          </w:rPr>
          <w:t>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F7FA04" w14:textId="77777777" w:rsidR="00AD2897" w:rsidRDefault="00AD2897">
      <w:pPr>
        <w:pStyle w:val="Verzeichnis2"/>
        <w:tabs>
          <w:tab w:val="left" w:pos="88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35" w:history="1">
        <w:r w:rsidRPr="00DB3732">
          <w:rPr>
            <w:rStyle w:val="Hyperlink"/>
            <w:noProof/>
          </w:rPr>
          <w:t>2.3</w:t>
        </w:r>
        <w:r>
          <w:rPr>
            <w:rFonts w:asciiTheme="minorHAnsi" w:hAnsiTheme="minorHAnsi"/>
            <w:noProof/>
            <w:szCs w:val="22"/>
            <w:lang w:eastAsia="de-CH"/>
          </w:rPr>
          <w:tab/>
        </w:r>
        <w:r w:rsidRPr="00DB3732">
          <w:rPr>
            <w:rStyle w:val="Hyperlink"/>
            <w:noProof/>
          </w:rPr>
          <w:t>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F24FF" w14:textId="77777777" w:rsidR="00AD2897" w:rsidRDefault="00AD2897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36" w:history="1">
        <w:r w:rsidRPr="00DB3732">
          <w:rPr>
            <w:rStyle w:val="Hyperlink"/>
            <w:noProof/>
          </w:rPr>
          <w:t>3</w:t>
        </w:r>
        <w:r>
          <w:rPr>
            <w:rFonts w:asciiTheme="minorHAnsi" w:hAnsiTheme="minorHAnsi"/>
            <w:noProof/>
            <w:szCs w:val="22"/>
            <w:lang w:eastAsia="de-CH"/>
          </w:rPr>
          <w:tab/>
        </w:r>
        <w:r w:rsidRPr="00DB3732">
          <w:rPr>
            <w:rStyle w:val="Hyperlink"/>
            <w:noProof/>
          </w:rPr>
          <w:t>Projektskizze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7B37A7" w14:textId="77777777" w:rsidR="00AD2897" w:rsidRDefault="00AD2897">
      <w:pPr>
        <w:pStyle w:val="Verzeichnis2"/>
        <w:tabs>
          <w:tab w:val="left" w:pos="88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37" w:history="1">
        <w:r w:rsidRPr="00DB3732">
          <w:rPr>
            <w:rStyle w:val="Hyperlink"/>
            <w:noProof/>
          </w:rPr>
          <w:t>3.1</w:t>
        </w:r>
        <w:r>
          <w:rPr>
            <w:rFonts w:asciiTheme="minorHAnsi" w:hAnsiTheme="minorHAnsi"/>
            <w:noProof/>
            <w:szCs w:val="22"/>
            <w:lang w:eastAsia="de-CH"/>
          </w:rPr>
          <w:tab/>
        </w:r>
        <w:r w:rsidRPr="00DB3732">
          <w:rPr>
            <w:rStyle w:val="Hyperlink"/>
            <w:noProof/>
          </w:rPr>
          <w:t>Mockup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130CF6" w14:textId="77777777" w:rsidR="00AD2897" w:rsidRDefault="00AD2897">
      <w:pPr>
        <w:pStyle w:val="Verzeichnis2"/>
        <w:tabs>
          <w:tab w:val="left" w:pos="88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38" w:history="1">
        <w:r w:rsidRPr="00DB3732">
          <w:rPr>
            <w:rStyle w:val="Hyperlink"/>
            <w:noProof/>
          </w:rPr>
          <w:t>3.2</w:t>
        </w:r>
        <w:r>
          <w:rPr>
            <w:rFonts w:asciiTheme="minorHAnsi" w:hAnsiTheme="minorHAnsi"/>
            <w:noProof/>
            <w:szCs w:val="22"/>
            <w:lang w:eastAsia="de-CH"/>
          </w:rPr>
          <w:tab/>
        </w:r>
        <w:r w:rsidRPr="00DB3732">
          <w:rPr>
            <w:rStyle w:val="Hyperlink"/>
            <w:noProof/>
          </w:rPr>
          <w:t>UML-KlassenDiagramm zur Datenbankmodellierung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E5069F" w14:textId="77777777" w:rsidR="00AD2897" w:rsidRDefault="00AD2897">
      <w:pPr>
        <w:pStyle w:val="Verzeichnis2"/>
        <w:tabs>
          <w:tab w:val="left" w:pos="88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39" w:history="1">
        <w:r w:rsidRPr="00DB3732">
          <w:rPr>
            <w:rStyle w:val="Hyperlink"/>
            <w:noProof/>
          </w:rPr>
          <w:t>3.3</w:t>
        </w:r>
        <w:r>
          <w:rPr>
            <w:rFonts w:asciiTheme="minorHAnsi" w:hAnsiTheme="minorHAnsi"/>
            <w:noProof/>
            <w:szCs w:val="22"/>
            <w:lang w:eastAsia="de-CH"/>
          </w:rPr>
          <w:tab/>
        </w:r>
        <w:r w:rsidRPr="00DB3732">
          <w:rPr>
            <w:rStyle w:val="Hyperlink"/>
            <w:noProof/>
          </w:rPr>
          <w:t>UML - Objektdiagramm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3BBFA6" w14:textId="77777777" w:rsidR="00AD2897" w:rsidRDefault="00AD2897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40" w:history="1">
        <w:r w:rsidRPr="00DB3732">
          <w:rPr>
            <w:rStyle w:val="Hyperlink"/>
            <w:noProof/>
          </w:rPr>
          <w:t>4</w:t>
        </w:r>
        <w:r>
          <w:rPr>
            <w:rFonts w:asciiTheme="minorHAnsi" w:hAnsiTheme="minorHAnsi"/>
            <w:noProof/>
            <w:szCs w:val="22"/>
            <w:lang w:eastAsia="de-CH"/>
          </w:rPr>
          <w:tab/>
        </w:r>
        <w:r w:rsidRPr="00DB3732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3444DB" w14:textId="77777777" w:rsidR="00AD2897" w:rsidRDefault="00AD2897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41" w:history="1">
        <w:r w:rsidRPr="00DB3732">
          <w:rPr>
            <w:rStyle w:val="Hyperlink"/>
            <w:noProof/>
          </w:rPr>
          <w:t>5</w:t>
        </w:r>
        <w:r>
          <w:rPr>
            <w:rFonts w:asciiTheme="minorHAnsi" w:hAnsiTheme="minorHAnsi"/>
            <w:noProof/>
            <w:szCs w:val="22"/>
            <w:lang w:eastAsia="de-CH"/>
          </w:rPr>
          <w:tab/>
        </w:r>
        <w:r w:rsidRPr="00DB3732">
          <w:rPr>
            <w:rStyle w:val="Hyperlink"/>
            <w:noProof/>
            <w:lang w:val="de-DE"/>
          </w:rPr>
          <w:t>Quellenverzeichnis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4261A5" w14:textId="77777777" w:rsidR="00AD2897" w:rsidRDefault="00AD2897">
      <w:pPr>
        <w:pStyle w:val="Verzeichnis1"/>
        <w:tabs>
          <w:tab w:val="left" w:pos="44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42" w:history="1">
        <w:r w:rsidRPr="00DB3732">
          <w:rPr>
            <w:rStyle w:val="Hyperlink"/>
            <w:noProof/>
          </w:rPr>
          <w:t>6</w:t>
        </w:r>
        <w:r>
          <w:rPr>
            <w:rFonts w:asciiTheme="minorHAnsi" w:hAnsiTheme="minorHAnsi"/>
            <w:noProof/>
            <w:szCs w:val="22"/>
            <w:lang w:eastAsia="de-CH"/>
          </w:rPr>
          <w:tab/>
        </w:r>
        <w:r w:rsidRPr="00DB3732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A8D9D8" w14:textId="77777777" w:rsidR="00AD2897" w:rsidRDefault="00AD2897">
      <w:pPr>
        <w:pStyle w:val="Verzeichnis2"/>
        <w:tabs>
          <w:tab w:val="left" w:pos="880"/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43" w:history="1">
        <w:r w:rsidRPr="00DB3732">
          <w:rPr>
            <w:rStyle w:val="Hyperlink"/>
            <w:noProof/>
          </w:rPr>
          <w:t>6.1</w:t>
        </w:r>
        <w:r>
          <w:rPr>
            <w:rFonts w:asciiTheme="minorHAnsi" w:hAnsiTheme="minorHAnsi"/>
            <w:noProof/>
            <w:szCs w:val="22"/>
            <w:lang w:eastAsia="de-CH"/>
          </w:rPr>
          <w:tab/>
        </w:r>
        <w:r w:rsidRPr="00DB3732">
          <w:rPr>
            <w:rStyle w:val="Hyperlink"/>
            <w:noProof/>
          </w:rPr>
          <w:t>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620B4B" w14:textId="1A359F87" w:rsidR="001F4B9B" w:rsidRDefault="00E51373">
      <w:r w:rsidRPr="00B0573F">
        <w:fldChar w:fldCharType="end"/>
      </w:r>
    </w:p>
    <w:tbl>
      <w:tblPr>
        <w:tblStyle w:val="Tabellenraster"/>
        <w:tblpPr w:leftFromText="141" w:rightFromText="141" w:vertAnchor="text" w:horzAnchor="page" w:tblpX="1450" w:tblpY="75"/>
        <w:tblW w:w="92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4253"/>
        <w:gridCol w:w="1326"/>
      </w:tblGrid>
      <w:tr w:rsidR="001F4B9B" w:rsidRPr="00B0573F" w14:paraId="2CB0D995" w14:textId="77777777" w:rsidTr="001F4B9B">
        <w:trPr>
          <w:trHeight w:val="299"/>
        </w:trPr>
        <w:tc>
          <w:tcPr>
            <w:tcW w:w="1101" w:type="dxa"/>
            <w:shd w:val="clear" w:color="auto" w:fill="8DB3E2" w:themeFill="text2" w:themeFillTint="66"/>
            <w:vAlign w:val="center"/>
          </w:tcPr>
          <w:p w14:paraId="6C9CC36B" w14:textId="77777777" w:rsidR="001F4B9B" w:rsidRPr="00760EA5" w:rsidRDefault="001F4B9B" w:rsidP="001F4B9B">
            <w:pPr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</w:pPr>
            <w:r w:rsidRPr="00760EA5"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  <w:t>Version</w:t>
            </w:r>
          </w:p>
        </w:tc>
        <w:tc>
          <w:tcPr>
            <w:tcW w:w="1275" w:type="dxa"/>
            <w:shd w:val="clear" w:color="auto" w:fill="8DB3E2" w:themeFill="text2" w:themeFillTint="66"/>
            <w:vAlign w:val="center"/>
          </w:tcPr>
          <w:p w14:paraId="5501C1E0" w14:textId="77777777" w:rsidR="001F4B9B" w:rsidRPr="00760EA5" w:rsidRDefault="001F4B9B" w:rsidP="001F4B9B">
            <w:pPr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</w:pPr>
            <w:r w:rsidRPr="00760EA5"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  <w:t>Freigabe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14:paraId="3F779EB1" w14:textId="77777777" w:rsidR="001F4B9B" w:rsidRPr="00760EA5" w:rsidRDefault="001F4B9B" w:rsidP="001F4B9B">
            <w:pPr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</w:pPr>
            <w:r w:rsidRPr="00760EA5"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  <w:t>Zuständig</w:t>
            </w:r>
          </w:p>
        </w:tc>
        <w:tc>
          <w:tcPr>
            <w:tcW w:w="4253" w:type="dxa"/>
            <w:shd w:val="clear" w:color="auto" w:fill="8DB3E2" w:themeFill="text2" w:themeFillTint="66"/>
            <w:vAlign w:val="center"/>
          </w:tcPr>
          <w:p w14:paraId="6B0FD0DA" w14:textId="77777777" w:rsidR="001F4B9B" w:rsidRPr="00760EA5" w:rsidRDefault="001F4B9B" w:rsidP="001F4B9B">
            <w:pPr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</w:pPr>
            <w:r w:rsidRPr="00760EA5"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  <w:t>Änderungen</w:t>
            </w:r>
          </w:p>
        </w:tc>
        <w:tc>
          <w:tcPr>
            <w:tcW w:w="1326" w:type="dxa"/>
            <w:shd w:val="clear" w:color="auto" w:fill="8DB3E2" w:themeFill="text2" w:themeFillTint="66"/>
            <w:vAlign w:val="center"/>
          </w:tcPr>
          <w:p w14:paraId="58CC3241" w14:textId="77777777" w:rsidR="001F4B9B" w:rsidRPr="00760EA5" w:rsidRDefault="001F4B9B" w:rsidP="001F4B9B">
            <w:pPr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</w:pPr>
            <w:r w:rsidRPr="00760EA5">
              <w:rPr>
                <w:rStyle w:val="IntensiverVerweis"/>
                <w:b w:val="0"/>
                <w:color w:val="1F497D" w:themeColor="text2"/>
                <w:sz w:val="18"/>
                <w:szCs w:val="18"/>
              </w:rPr>
              <w:t>Ablage</w:t>
            </w:r>
          </w:p>
        </w:tc>
      </w:tr>
      <w:tr w:rsidR="001F4B9B" w:rsidRPr="00B0573F" w14:paraId="67A1DE4F" w14:textId="77777777" w:rsidTr="001F4B9B">
        <w:trPr>
          <w:trHeight w:val="325"/>
        </w:trPr>
        <w:tc>
          <w:tcPr>
            <w:tcW w:w="1101" w:type="dxa"/>
            <w:vAlign w:val="center"/>
          </w:tcPr>
          <w:p w14:paraId="1797E72C" w14:textId="77777777" w:rsidR="001F4B9B" w:rsidRPr="00760EA5" w:rsidRDefault="001F4B9B" w:rsidP="001F4B9B">
            <w:pPr>
              <w:spacing w:line="240" w:lineRule="auto"/>
              <w:rPr>
                <w:sz w:val="20"/>
              </w:rPr>
            </w:pPr>
            <w:r w:rsidRPr="00760EA5">
              <w:rPr>
                <w:sz w:val="20"/>
              </w:rPr>
              <w:t>0.1</w:t>
            </w:r>
          </w:p>
        </w:tc>
        <w:tc>
          <w:tcPr>
            <w:tcW w:w="1275" w:type="dxa"/>
            <w:vAlign w:val="center"/>
          </w:tcPr>
          <w:p w14:paraId="398C45BF" w14:textId="046DA554" w:rsidR="001F4B9B" w:rsidRPr="00760EA5" w:rsidRDefault="00C6232F" w:rsidP="001F4B9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03.03.2016</w:t>
            </w:r>
          </w:p>
        </w:tc>
        <w:tc>
          <w:tcPr>
            <w:tcW w:w="1276" w:type="dxa"/>
            <w:vAlign w:val="center"/>
          </w:tcPr>
          <w:p w14:paraId="555C8428" w14:textId="77777777" w:rsidR="001F4B9B" w:rsidRPr="00760EA5" w:rsidRDefault="001F4B9B" w:rsidP="001F4B9B">
            <w:pPr>
              <w:spacing w:line="240" w:lineRule="auto"/>
              <w:rPr>
                <w:sz w:val="20"/>
              </w:rPr>
            </w:pPr>
            <w:r w:rsidRPr="00760EA5">
              <w:rPr>
                <w:sz w:val="20"/>
              </w:rPr>
              <w:t>NS</w:t>
            </w:r>
          </w:p>
        </w:tc>
        <w:tc>
          <w:tcPr>
            <w:tcW w:w="4253" w:type="dxa"/>
            <w:vAlign w:val="center"/>
          </w:tcPr>
          <w:p w14:paraId="5946CF37" w14:textId="36C374AF" w:rsidR="001F4B9B" w:rsidRPr="00760EA5" w:rsidRDefault="001F4B9B" w:rsidP="001F4B9B">
            <w:pPr>
              <w:spacing w:line="240" w:lineRule="auto"/>
              <w:rPr>
                <w:sz w:val="20"/>
              </w:rPr>
            </w:pPr>
            <w:r w:rsidRPr="00760EA5">
              <w:rPr>
                <w:sz w:val="20"/>
              </w:rPr>
              <w:t>Erstellung Dokument</w:t>
            </w:r>
            <w:r w:rsidR="008E0309">
              <w:rPr>
                <w:sz w:val="20"/>
              </w:rPr>
              <w:t xml:space="preserve"> - Projektidee</w:t>
            </w:r>
          </w:p>
        </w:tc>
        <w:tc>
          <w:tcPr>
            <w:tcW w:w="1326" w:type="dxa"/>
            <w:vAlign w:val="center"/>
          </w:tcPr>
          <w:p w14:paraId="0C886546" w14:textId="77777777" w:rsidR="001F4B9B" w:rsidRPr="00760EA5" w:rsidRDefault="001F4B9B" w:rsidP="001F4B9B">
            <w:pPr>
              <w:spacing w:line="240" w:lineRule="auto"/>
              <w:rPr>
                <w:sz w:val="20"/>
              </w:rPr>
            </w:pPr>
            <w:r w:rsidRPr="00760EA5">
              <w:rPr>
                <w:sz w:val="20"/>
              </w:rPr>
              <w:t>NS/</w:t>
            </w:r>
            <w:proofErr w:type="spellStart"/>
            <w:r w:rsidRPr="00760EA5">
              <w:rPr>
                <w:sz w:val="20"/>
              </w:rPr>
              <w:t>local</w:t>
            </w:r>
            <w:proofErr w:type="spellEnd"/>
          </w:p>
        </w:tc>
      </w:tr>
      <w:tr w:rsidR="001F4B9B" w:rsidRPr="00B0573F" w14:paraId="7BD2907C" w14:textId="77777777" w:rsidTr="001F4B9B">
        <w:trPr>
          <w:trHeight w:val="283"/>
        </w:trPr>
        <w:tc>
          <w:tcPr>
            <w:tcW w:w="1101" w:type="dxa"/>
            <w:vAlign w:val="center"/>
          </w:tcPr>
          <w:p w14:paraId="47DA5929" w14:textId="59DF2398" w:rsidR="001F4B9B" w:rsidRPr="00760EA5" w:rsidRDefault="00A332EB" w:rsidP="001F4B9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275" w:type="dxa"/>
            <w:vAlign w:val="center"/>
          </w:tcPr>
          <w:p w14:paraId="1E9B5948" w14:textId="60656B50" w:rsidR="001F4B9B" w:rsidRPr="00760EA5" w:rsidRDefault="00A332EB" w:rsidP="001F4B9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07.03.2016</w:t>
            </w:r>
          </w:p>
        </w:tc>
        <w:tc>
          <w:tcPr>
            <w:tcW w:w="1276" w:type="dxa"/>
            <w:vAlign w:val="center"/>
          </w:tcPr>
          <w:p w14:paraId="48BCDB66" w14:textId="2DD2C7E3" w:rsidR="001F4B9B" w:rsidRPr="00760EA5" w:rsidRDefault="00A332EB" w:rsidP="001F4B9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NS</w:t>
            </w:r>
          </w:p>
        </w:tc>
        <w:tc>
          <w:tcPr>
            <w:tcW w:w="4253" w:type="dxa"/>
            <w:vAlign w:val="center"/>
          </w:tcPr>
          <w:p w14:paraId="1039B365" w14:textId="738D7FE6" w:rsidR="001F4B9B" w:rsidRPr="00760EA5" w:rsidRDefault="00A332EB" w:rsidP="001F4B9B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UML Klassendiagramm / </w:t>
            </w:r>
            <w:proofErr w:type="spellStart"/>
            <w:r>
              <w:rPr>
                <w:sz w:val="20"/>
              </w:rPr>
              <w:t>Mockup</w:t>
            </w:r>
            <w:proofErr w:type="spellEnd"/>
          </w:p>
        </w:tc>
        <w:tc>
          <w:tcPr>
            <w:tcW w:w="1326" w:type="dxa"/>
            <w:vAlign w:val="center"/>
          </w:tcPr>
          <w:p w14:paraId="10A3ED48" w14:textId="1670822F" w:rsidR="001F4B9B" w:rsidRPr="00760EA5" w:rsidRDefault="00A332EB" w:rsidP="001F4B9B">
            <w:pPr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GitHub</w:t>
            </w:r>
            <w:proofErr w:type="spellEnd"/>
          </w:p>
        </w:tc>
      </w:tr>
      <w:tr w:rsidR="001F4B9B" w:rsidRPr="00B0573F" w14:paraId="4B4EB145" w14:textId="77777777" w:rsidTr="001F4B9B">
        <w:trPr>
          <w:trHeight w:val="357"/>
        </w:trPr>
        <w:tc>
          <w:tcPr>
            <w:tcW w:w="1101" w:type="dxa"/>
            <w:vAlign w:val="center"/>
          </w:tcPr>
          <w:p w14:paraId="57FDE121" w14:textId="2AF9F43E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41B28109" w14:textId="1F48127C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780D0C22" w14:textId="694BE2C8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27977AB3" w14:textId="68C85AAF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794AF2BA" w14:textId="59994A68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</w:tr>
      <w:tr w:rsidR="001F4B9B" w:rsidRPr="00B0573F" w14:paraId="6ED22A13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24F38CE5" w14:textId="7E13DF07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2E70E517" w14:textId="0477AC26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C116A2A" w14:textId="721E0376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032299B0" w14:textId="0C27E8E3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616EB2E7" w14:textId="521BB627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</w:tr>
      <w:tr w:rsidR="001F4B9B" w:rsidRPr="00B0573F" w14:paraId="0C31819E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0FA509CD" w14:textId="1A288D8C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4975AA5B" w14:textId="5459F569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2153754" w14:textId="7FF77BEB" w:rsidR="001F4B9B" w:rsidRPr="00BB0F5D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42F87C4A" w14:textId="113A2DB0" w:rsidR="001F4B9B" w:rsidRPr="00BB0F5D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51C4F681" w14:textId="5B601CB5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</w:tr>
      <w:tr w:rsidR="001F4B9B" w:rsidRPr="00B0573F" w14:paraId="0080EF1E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62463A33" w14:textId="5CC3DE17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3B33B262" w14:textId="0A8CF5F1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94F3D1B" w14:textId="311194FA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7FE81709" w14:textId="22870683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05C8B97F" w14:textId="20CAE384" w:rsidR="001F4B9B" w:rsidRPr="00760EA5" w:rsidRDefault="001F4B9B" w:rsidP="001F4B9B">
            <w:pPr>
              <w:spacing w:line="240" w:lineRule="auto"/>
              <w:rPr>
                <w:sz w:val="20"/>
              </w:rPr>
            </w:pPr>
          </w:p>
        </w:tc>
      </w:tr>
      <w:tr w:rsidR="00992EDC" w:rsidRPr="00B0573F" w14:paraId="6481D0DA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173C0BB8" w14:textId="1CF77D4C" w:rsidR="00992EDC" w:rsidRDefault="00992EDC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759A4637" w14:textId="3D3B09E5" w:rsidR="00992EDC" w:rsidRDefault="00992EDC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A84AAE9" w14:textId="24D93E62" w:rsidR="00992EDC" w:rsidRDefault="00992EDC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0E9D7B19" w14:textId="6E2537C4" w:rsidR="00992EDC" w:rsidRDefault="00992EDC" w:rsidP="004A532D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4A882860" w14:textId="612BF364" w:rsidR="00992EDC" w:rsidRDefault="00992EDC" w:rsidP="001F4B9B">
            <w:pPr>
              <w:spacing w:line="240" w:lineRule="auto"/>
              <w:rPr>
                <w:sz w:val="20"/>
              </w:rPr>
            </w:pPr>
          </w:p>
        </w:tc>
      </w:tr>
      <w:tr w:rsidR="0038688F" w:rsidRPr="00B0573F" w14:paraId="7BC20A34" w14:textId="77777777" w:rsidTr="001F4B9B">
        <w:trPr>
          <w:trHeight w:val="312"/>
        </w:trPr>
        <w:tc>
          <w:tcPr>
            <w:tcW w:w="1101" w:type="dxa"/>
            <w:vAlign w:val="center"/>
          </w:tcPr>
          <w:p w14:paraId="7DE8F2BA" w14:textId="77777777" w:rsidR="0038688F" w:rsidRDefault="0038688F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5" w:type="dxa"/>
            <w:vAlign w:val="center"/>
          </w:tcPr>
          <w:p w14:paraId="6CB4B637" w14:textId="77777777" w:rsidR="0038688F" w:rsidRDefault="0038688F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BBF4481" w14:textId="77777777" w:rsidR="0038688F" w:rsidRDefault="0038688F" w:rsidP="001F4B9B">
            <w:pPr>
              <w:spacing w:line="240" w:lineRule="auto"/>
              <w:rPr>
                <w:sz w:val="20"/>
              </w:rPr>
            </w:pPr>
          </w:p>
        </w:tc>
        <w:tc>
          <w:tcPr>
            <w:tcW w:w="4253" w:type="dxa"/>
            <w:vAlign w:val="center"/>
          </w:tcPr>
          <w:p w14:paraId="23B3F1B1" w14:textId="77777777" w:rsidR="0038688F" w:rsidRDefault="0038688F" w:rsidP="00743FC4">
            <w:pPr>
              <w:spacing w:line="240" w:lineRule="auto"/>
              <w:rPr>
                <w:sz w:val="20"/>
              </w:rPr>
            </w:pPr>
          </w:p>
        </w:tc>
        <w:tc>
          <w:tcPr>
            <w:tcW w:w="1326" w:type="dxa"/>
            <w:vAlign w:val="center"/>
          </w:tcPr>
          <w:p w14:paraId="494BCB46" w14:textId="77777777" w:rsidR="0038688F" w:rsidRDefault="0038688F" w:rsidP="001F4B9B">
            <w:pPr>
              <w:spacing w:line="240" w:lineRule="auto"/>
              <w:rPr>
                <w:sz w:val="20"/>
              </w:rPr>
            </w:pPr>
          </w:p>
        </w:tc>
      </w:tr>
    </w:tbl>
    <w:p w14:paraId="1A5EACAF" w14:textId="3B6D3D18" w:rsidR="007375E2" w:rsidRDefault="007375E2">
      <w:pPr>
        <w:spacing w:line="276" w:lineRule="auto"/>
        <w:jc w:val="left"/>
        <w:rPr>
          <w:color w:val="BFBFBF" w:themeColor="background1" w:themeShade="BF"/>
          <w:sz w:val="36"/>
        </w:rPr>
      </w:pPr>
      <w:r>
        <w:rPr>
          <w:color w:val="BFBFBF" w:themeColor="background1" w:themeShade="BF"/>
          <w:sz w:val="36"/>
        </w:rPr>
        <w:br w:type="page"/>
      </w:r>
    </w:p>
    <w:p w14:paraId="27FEED42" w14:textId="79E0C85A" w:rsidR="00196A80" w:rsidRPr="00B0573F" w:rsidRDefault="00196A80" w:rsidP="00D01F13">
      <w:pPr>
        <w:pStyle w:val="berschrift1"/>
      </w:pPr>
      <w:bookmarkStart w:id="3" w:name="_Toc445206632"/>
      <w:r w:rsidRPr="00B0573F">
        <w:lastRenderedPageBreak/>
        <w:t>Präzisierung der Aufgabenstellung</w:t>
      </w:r>
      <w:bookmarkEnd w:id="3"/>
    </w:p>
    <w:p w14:paraId="5B7C7369" w14:textId="2D374F30" w:rsidR="00FF5608" w:rsidRDefault="00FF5608" w:rsidP="00156409">
      <w:pPr>
        <w:pStyle w:val="berschrift2"/>
      </w:pPr>
      <w:bookmarkStart w:id="4" w:name="_Toc445206633"/>
      <w:r>
        <w:t>Rahmenbedingungen.</w:t>
      </w:r>
      <w:bookmarkEnd w:id="4"/>
    </w:p>
    <w:p w14:paraId="122F9E7C" w14:textId="10BC5F41" w:rsidR="00FF5608" w:rsidRDefault="00FF5608" w:rsidP="00FF5608">
      <w:r>
        <w:t>Die Muster AG wünscht sich ein neues Rapportierungs-System. Glücklicherweise fanden sie drei fleissige Studenten</w:t>
      </w:r>
      <w:r w:rsidR="00F21AA2">
        <w:t>,</w:t>
      </w:r>
      <w:r>
        <w:t xml:space="preserve"> welche ihnen eine professionelle Lösung offerierten. Nach mehrjähriger Entscheidungs</w:t>
      </w:r>
      <w:r w:rsidR="00F21AA2">
        <w:t>-</w:t>
      </w:r>
      <w:r>
        <w:t xml:space="preserve"> und Evaluierungsphase fällte </w:t>
      </w:r>
      <w:r w:rsidR="00F21AA2">
        <w:t>die Geschäftsleitung mit Beirat</w:t>
      </w:r>
      <w:r>
        <w:t xml:space="preserve"> des Verwaltungsrates und mit Einbezug externen Experten eine positive Entscheidung zur Genehmigung des Projektes.</w:t>
      </w:r>
    </w:p>
    <w:p w14:paraId="126E0ABD" w14:textId="397869B7" w:rsidR="00156409" w:rsidRPr="00B0573F" w:rsidRDefault="00156409" w:rsidP="00156409">
      <w:pPr>
        <w:pStyle w:val="berschrift2"/>
      </w:pPr>
      <w:bookmarkStart w:id="5" w:name="_Toc445206634"/>
      <w:r>
        <w:t>Problemstellung</w:t>
      </w:r>
      <w:bookmarkEnd w:id="5"/>
    </w:p>
    <w:p w14:paraId="370A8D10" w14:textId="77777777" w:rsidR="00FF5608" w:rsidRDefault="00FF5608" w:rsidP="00FF5608">
      <w:bookmarkStart w:id="6" w:name="_Toc402899263"/>
      <w:bookmarkStart w:id="7" w:name="_Toc402899308"/>
      <w:r>
        <w:t xml:space="preserve">In der heutigen Zeit kann man immer mehr von den Möglichkeiten und Vorteilen einer digitalen Leistungserfassung profitieren. </w:t>
      </w:r>
    </w:p>
    <w:p w14:paraId="2AD27B47" w14:textId="1EB339D4" w:rsidR="00FF5608" w:rsidRDefault="00FF5608" w:rsidP="00FF5608">
      <w:r>
        <w:t>Die Mitarbeitenden sollen sich in einem Web-Browser unter einer bestimmten Domain in die Rapportierungs-Applikation einloggen können. Dabei können sie die tägliche Arbeitszeit mit einem Projekt und ev. weiteren Parametern verknüpfen.</w:t>
      </w:r>
    </w:p>
    <w:p w14:paraId="5CBE4CE3" w14:textId="4D604491" w:rsidR="00FF5608" w:rsidRDefault="00FF5608" w:rsidP="00FF5608">
      <w:pPr>
        <w:pStyle w:val="berschrift2"/>
      </w:pPr>
      <w:bookmarkStart w:id="8" w:name="_Toc445206635"/>
      <w:r>
        <w:t>Ziele</w:t>
      </w:r>
      <w:bookmarkEnd w:id="8"/>
    </w:p>
    <w:p w14:paraId="7E82F635" w14:textId="3291EBA2" w:rsidR="00FF5608" w:rsidRDefault="00FF5608" w:rsidP="00FF5608">
      <w:r>
        <w:t xml:space="preserve">Ziel der neuen Rapportierung ist es auf ein Papierloses System umzusteigen. Sowohl die </w:t>
      </w:r>
      <w:r w:rsidR="00F21AA2">
        <w:t xml:space="preserve">Mitarbeiter, </w:t>
      </w:r>
      <w:r>
        <w:t>als auch die Geschäftsleitung erhalten dadurch eine Controlling Möglichkeit. Zusätzlich können Eingaben geprüft und somit Fehler vermieden werden. Die Leistungserfassung könnte zukünftig auch als Grundlage für eine Kalkulation dienen.</w:t>
      </w:r>
    </w:p>
    <w:p w14:paraId="013359AD" w14:textId="77777777" w:rsidR="00FF5608" w:rsidRDefault="00FF5608" w:rsidP="00FF5608"/>
    <w:p w14:paraId="148A142C" w14:textId="4CE342DB" w:rsidR="00941105" w:rsidRDefault="00941105" w:rsidP="00941105">
      <w:pPr>
        <w:pStyle w:val="berschrift1"/>
      </w:pPr>
      <w:bookmarkStart w:id="9" w:name="_Toc445206636"/>
      <w:r>
        <w:t>Projektskizze</w:t>
      </w:r>
      <w:bookmarkEnd w:id="9"/>
    </w:p>
    <w:p w14:paraId="4588AA6B" w14:textId="5A6B7F50" w:rsidR="00941105" w:rsidRDefault="00941105" w:rsidP="00941105">
      <w:pPr>
        <w:pStyle w:val="berschrift2"/>
      </w:pPr>
      <w:bookmarkStart w:id="10" w:name="_Toc445206637"/>
      <w:r>
        <w:t>Mockup</w:t>
      </w:r>
      <w:bookmarkEnd w:id="10"/>
    </w:p>
    <w:p w14:paraId="29F4B1F9" w14:textId="7E404626" w:rsidR="0099238A" w:rsidRPr="0099238A" w:rsidRDefault="0099238A" w:rsidP="0099238A">
      <w:r>
        <w:t xml:space="preserve">Um eine Darstellung davon zu bekommen was sich der Kunde wünscht, haben wir mit ihm zusammen einige </w:t>
      </w:r>
      <w:proofErr w:type="spellStart"/>
      <w:r>
        <w:t>Mockup</w:t>
      </w:r>
      <w:proofErr w:type="spellEnd"/>
      <w:r>
        <w:t xml:space="preserve"> Grafiken erstellt. Anhand dieser können wir später ein entsprechendes GUI umsetzen.</w:t>
      </w:r>
    </w:p>
    <w:p w14:paraId="4C9F582A" w14:textId="77777777" w:rsidR="00941105" w:rsidRDefault="00941105" w:rsidP="00941105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6D8E65D2" wp14:editId="0AE511D1">
            <wp:extent cx="5758815" cy="3646805"/>
            <wp:effectExtent l="0" t="0" r="0" b="0"/>
            <wp:docPr id="1" name="Grafik 1" descr="C:\Users\Nino Sargenti\AppData\Local\Microsoft\Windows\INetCache\Content.Word\LoginS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no Sargenti\AppData\Local\Microsoft\Windows\INetCache\Content.Word\LoginSei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2797" w14:textId="57A5A072" w:rsidR="00941105" w:rsidRDefault="00941105" w:rsidP="00941105">
      <w:pPr>
        <w:pStyle w:val="Beschriftung"/>
      </w:pPr>
      <w:bookmarkStart w:id="11" w:name="_Toc445206597"/>
      <w:r>
        <w:t xml:space="preserve">Abbildung </w:t>
      </w:r>
      <w:fldSimple w:instr=" SEQ Abbildung \* ARABIC ">
        <w:r w:rsidR="00C62326">
          <w:rPr>
            <w:noProof/>
          </w:rPr>
          <w:t>1</w:t>
        </w:r>
      </w:fldSimple>
      <w:r>
        <w:t xml:space="preserve"> - Login Fenster</w:t>
      </w:r>
      <w:r w:rsidR="00040808">
        <w:t xml:space="preserve"> </w:t>
      </w:r>
      <w:proofErr w:type="spellStart"/>
      <w:r w:rsidR="00040808">
        <w:t>Mockup</w:t>
      </w:r>
      <w:proofErr w:type="spellEnd"/>
      <w:r>
        <w:t xml:space="preserve"> in </w:t>
      </w:r>
      <w:proofErr w:type="spellStart"/>
      <w:r>
        <w:t>MyRapport</w:t>
      </w:r>
      <w:proofErr w:type="spellEnd"/>
      <w:r>
        <w:t xml:space="preserve"> </w:t>
      </w:r>
      <w:sdt>
        <w:sdtPr>
          <w:id w:val="-969274545"/>
          <w:citation/>
        </w:sdtPr>
        <w:sdtEndPr/>
        <w:sdtContent>
          <w:r>
            <w:fldChar w:fldCharType="begin"/>
          </w:r>
          <w:r>
            <w:instrText xml:space="preserve"> CITATION Bal16 \l 2055 </w:instrText>
          </w:r>
          <w:r>
            <w:fldChar w:fldCharType="separate"/>
          </w:r>
          <w:r w:rsidRPr="00941105">
            <w:rPr>
              <w:noProof/>
            </w:rPr>
            <w:t>[1]</w:t>
          </w:r>
          <w:r>
            <w:fldChar w:fldCharType="end"/>
          </w:r>
        </w:sdtContent>
      </w:sdt>
      <w:bookmarkEnd w:id="11"/>
    </w:p>
    <w:p w14:paraId="0541CB63" w14:textId="77777777" w:rsidR="00941105" w:rsidRDefault="001236A5" w:rsidP="00941105">
      <w:pPr>
        <w:keepNext/>
      </w:pPr>
      <w:r>
        <w:pict w14:anchorId="6C4D797A">
          <v:shape id="_x0000_i1026" type="#_x0000_t75" style="width:452.55pt;height:282.85pt">
            <v:imagedata r:id="rId11" o:title="Rapportubersicht"/>
          </v:shape>
        </w:pict>
      </w:r>
    </w:p>
    <w:p w14:paraId="48243BDA" w14:textId="299F778F" w:rsidR="00941105" w:rsidRDefault="00941105" w:rsidP="00941105">
      <w:pPr>
        <w:pStyle w:val="Beschriftung"/>
      </w:pPr>
      <w:bookmarkStart w:id="12" w:name="_Toc445206598"/>
      <w:r>
        <w:t xml:space="preserve">Abbildung </w:t>
      </w:r>
      <w:fldSimple w:instr=" SEQ Abbildung \* ARABIC ">
        <w:r w:rsidR="00C62326">
          <w:rPr>
            <w:noProof/>
          </w:rPr>
          <w:t>2</w:t>
        </w:r>
      </w:fldSimple>
      <w:r>
        <w:t xml:space="preserve"> </w:t>
      </w:r>
      <w:r w:rsidR="00040808">
        <w:t>–</w:t>
      </w:r>
      <w:r>
        <w:t xml:space="preserve"> Rapportübersicht</w:t>
      </w:r>
      <w:r w:rsidR="00040808">
        <w:t xml:space="preserve"> </w:t>
      </w:r>
      <w:proofErr w:type="spellStart"/>
      <w:r w:rsidR="00040808">
        <w:t>Mockup</w:t>
      </w:r>
      <w:proofErr w:type="spellEnd"/>
      <w:r>
        <w:t xml:space="preserve"> in </w:t>
      </w:r>
      <w:proofErr w:type="spellStart"/>
      <w:r>
        <w:t>MyRapport</w:t>
      </w:r>
      <w:proofErr w:type="spellEnd"/>
      <w:r>
        <w:t xml:space="preserve"> </w:t>
      </w:r>
      <w:sdt>
        <w:sdtPr>
          <w:id w:val="1685481178"/>
          <w:citation/>
        </w:sdtPr>
        <w:sdtEndPr/>
        <w:sdtContent>
          <w:r>
            <w:fldChar w:fldCharType="begin"/>
          </w:r>
          <w:r>
            <w:instrText xml:space="preserve"> CITATION Bal16 \l 2055 </w:instrText>
          </w:r>
          <w:r>
            <w:fldChar w:fldCharType="separate"/>
          </w:r>
          <w:r w:rsidRPr="00941105">
            <w:rPr>
              <w:noProof/>
            </w:rPr>
            <w:t>[1]</w:t>
          </w:r>
          <w:r>
            <w:fldChar w:fldCharType="end"/>
          </w:r>
        </w:sdtContent>
      </w:sdt>
      <w:bookmarkEnd w:id="12"/>
    </w:p>
    <w:p w14:paraId="47D20189" w14:textId="77777777" w:rsidR="00941105" w:rsidRDefault="001236A5" w:rsidP="00941105">
      <w:pPr>
        <w:keepNext/>
      </w:pPr>
      <w:r>
        <w:lastRenderedPageBreak/>
        <w:pict w14:anchorId="1309BD29">
          <v:shape id="_x0000_i1027" type="#_x0000_t75" style="width:453.45pt;height:282.85pt">
            <v:imagedata r:id="rId12" o:title="projekte_ubersicht"/>
          </v:shape>
        </w:pict>
      </w:r>
    </w:p>
    <w:p w14:paraId="6900194B" w14:textId="65BA6BA2" w:rsidR="00941105" w:rsidRDefault="00941105" w:rsidP="00941105">
      <w:pPr>
        <w:pStyle w:val="Beschriftung"/>
      </w:pPr>
      <w:bookmarkStart w:id="13" w:name="_Toc445206599"/>
      <w:r>
        <w:t xml:space="preserve">Abbildung </w:t>
      </w:r>
      <w:fldSimple w:instr=" SEQ Abbildung \* ARABIC ">
        <w:r w:rsidR="00C62326">
          <w:rPr>
            <w:noProof/>
          </w:rPr>
          <w:t>3</w:t>
        </w:r>
      </w:fldSimple>
      <w:r>
        <w:t xml:space="preserve"> - Projekt Übersicht</w:t>
      </w:r>
      <w:r w:rsidR="00040808">
        <w:t xml:space="preserve"> </w:t>
      </w:r>
      <w:proofErr w:type="spellStart"/>
      <w:r w:rsidR="00040808">
        <w:t>Mockup</w:t>
      </w:r>
      <w:proofErr w:type="spellEnd"/>
      <w:r>
        <w:t xml:space="preserve"> in </w:t>
      </w:r>
      <w:proofErr w:type="spellStart"/>
      <w:r>
        <w:t>MyRapport</w:t>
      </w:r>
      <w:proofErr w:type="spellEnd"/>
      <w:r>
        <w:t xml:space="preserve"> </w:t>
      </w:r>
      <w:sdt>
        <w:sdtPr>
          <w:id w:val="484894829"/>
          <w:citation/>
        </w:sdtPr>
        <w:sdtEndPr/>
        <w:sdtContent>
          <w:r>
            <w:fldChar w:fldCharType="begin"/>
          </w:r>
          <w:r>
            <w:instrText xml:space="preserve"> CITATION Bal16 \l 2055 </w:instrText>
          </w:r>
          <w:r>
            <w:fldChar w:fldCharType="separate"/>
          </w:r>
          <w:r w:rsidRPr="00941105">
            <w:rPr>
              <w:noProof/>
            </w:rPr>
            <w:t>[1]</w:t>
          </w:r>
          <w:r>
            <w:fldChar w:fldCharType="end"/>
          </w:r>
        </w:sdtContent>
      </w:sdt>
      <w:bookmarkEnd w:id="13"/>
    </w:p>
    <w:p w14:paraId="65A10B16" w14:textId="6E334739" w:rsidR="00ED08C4" w:rsidRDefault="001236A5" w:rsidP="00941105">
      <w:pPr>
        <w:keepNext/>
      </w:pPr>
      <w:r>
        <w:pict w14:anchorId="0D489217">
          <v:shape id="_x0000_i1028" type="#_x0000_t75" style="width:453.45pt;height:284.55pt">
            <v:imagedata r:id="rId13" o:title="Rapport"/>
          </v:shape>
        </w:pict>
      </w:r>
    </w:p>
    <w:p w14:paraId="406E665C" w14:textId="6CCB1C84" w:rsidR="0007477D" w:rsidRDefault="00941105" w:rsidP="00941105">
      <w:pPr>
        <w:pStyle w:val="Beschriftung"/>
      </w:pPr>
      <w:bookmarkStart w:id="14" w:name="_Toc445206600"/>
      <w:r>
        <w:t xml:space="preserve">Abbildung </w:t>
      </w:r>
      <w:fldSimple w:instr=" SEQ Abbildung \* ARABIC ">
        <w:r w:rsidR="00C62326">
          <w:rPr>
            <w:noProof/>
          </w:rPr>
          <w:t>4</w:t>
        </w:r>
      </w:fldSimple>
      <w:r>
        <w:t xml:space="preserve"> </w:t>
      </w:r>
      <w:r w:rsidR="00040808">
        <w:t>–</w:t>
      </w:r>
      <w:r>
        <w:t xml:space="preserve"> Arbeitsrapport</w:t>
      </w:r>
      <w:r w:rsidR="00040808">
        <w:t xml:space="preserve"> </w:t>
      </w:r>
      <w:proofErr w:type="spellStart"/>
      <w:r w:rsidR="00040808">
        <w:t>Mockup</w:t>
      </w:r>
      <w:proofErr w:type="spellEnd"/>
      <w:r>
        <w:t xml:space="preserve"> in </w:t>
      </w:r>
      <w:proofErr w:type="spellStart"/>
      <w:r>
        <w:t>MyRapport</w:t>
      </w:r>
      <w:proofErr w:type="spellEnd"/>
      <w:r>
        <w:t xml:space="preserve"> </w:t>
      </w:r>
      <w:sdt>
        <w:sdtPr>
          <w:id w:val="1775135660"/>
          <w:citation/>
        </w:sdtPr>
        <w:sdtEndPr/>
        <w:sdtContent>
          <w:r>
            <w:fldChar w:fldCharType="begin"/>
          </w:r>
          <w:r>
            <w:instrText xml:space="preserve"> CITATION Bal16 \l 2055 </w:instrText>
          </w:r>
          <w:r>
            <w:fldChar w:fldCharType="separate"/>
          </w:r>
          <w:r w:rsidRPr="00941105">
            <w:rPr>
              <w:noProof/>
            </w:rPr>
            <w:t>[1]</w:t>
          </w:r>
          <w:r>
            <w:fldChar w:fldCharType="end"/>
          </w:r>
        </w:sdtContent>
      </w:sdt>
      <w:bookmarkEnd w:id="14"/>
    </w:p>
    <w:p w14:paraId="79AFA3D9" w14:textId="77777777" w:rsidR="00ED08C4" w:rsidRDefault="00ED08C4" w:rsidP="00ED08C4"/>
    <w:p w14:paraId="6040ED79" w14:textId="5E9A698D" w:rsidR="00ED08C4" w:rsidRDefault="00ED08C4" w:rsidP="00ED08C4">
      <w:pPr>
        <w:pStyle w:val="berschrift2"/>
      </w:pPr>
      <w:bookmarkStart w:id="15" w:name="_Toc445206638"/>
      <w:r>
        <w:lastRenderedPageBreak/>
        <w:t>UML-KlassenDiagramm zur Datenbankmodellierung</w:t>
      </w:r>
      <w:bookmarkEnd w:id="15"/>
    </w:p>
    <w:p w14:paraId="47773509" w14:textId="0F3F2B12" w:rsidR="00ED08C4" w:rsidRDefault="001236A5" w:rsidP="00ED08C4">
      <w:pPr>
        <w:keepNext/>
      </w:pPr>
      <w:r>
        <w:object w:dxaOrig="9900" w:dyaOrig="14496" w14:anchorId="73F098E9">
          <v:shape id="_x0000_i1031" type="#_x0000_t75" style="width:404.55pt;height:592.3pt" o:ole="">
            <v:imagedata r:id="rId14" o:title=""/>
          </v:shape>
          <o:OLEObject Type="Embed" ProgID="Visio.Drawing.15" ShapeID="_x0000_i1031" DrawAspect="Content" ObjectID="_1518949174" r:id="rId15"/>
        </w:object>
      </w:r>
    </w:p>
    <w:p w14:paraId="4F7E35C2" w14:textId="77777777" w:rsidR="001236A5" w:rsidRDefault="00ED08C4" w:rsidP="001236A5">
      <w:pPr>
        <w:pStyle w:val="Beschriftung"/>
      </w:pPr>
      <w:bookmarkStart w:id="16" w:name="_Toc445206601"/>
      <w:r>
        <w:t xml:space="preserve">Abbildung </w:t>
      </w:r>
      <w:fldSimple w:instr=" SEQ Abbildung \* ARABIC ">
        <w:r w:rsidR="00C62326">
          <w:rPr>
            <w:noProof/>
          </w:rPr>
          <w:t>5</w:t>
        </w:r>
      </w:fldSimple>
      <w:r>
        <w:t xml:space="preserve"> - UML Diagramm</w:t>
      </w:r>
      <w:bookmarkEnd w:id="16"/>
    </w:p>
    <w:p w14:paraId="0C4CFB77" w14:textId="0D695EE2" w:rsidR="001236A5" w:rsidRDefault="001236A5" w:rsidP="001236A5">
      <w:pPr>
        <w:pStyle w:val="berschrift2"/>
      </w:pPr>
      <w:bookmarkStart w:id="17" w:name="_Toc445206639"/>
      <w:r>
        <w:lastRenderedPageBreak/>
        <w:t>UML - Objektdiagramm</w:t>
      </w:r>
      <w:bookmarkEnd w:id="17"/>
    </w:p>
    <w:p w14:paraId="390CF453" w14:textId="77777777" w:rsidR="001236A5" w:rsidRDefault="001236A5" w:rsidP="001236A5">
      <w:pPr>
        <w:pStyle w:val="Beschriftung"/>
        <w:keepNext/>
      </w:pPr>
      <w:r>
        <w:object w:dxaOrig="9900" w:dyaOrig="14496" w14:anchorId="1DB37245">
          <v:shape id="_x0000_i1032" type="#_x0000_t75" style="width:414pt;height:606pt" o:ole="">
            <v:imagedata r:id="rId16" o:title=""/>
          </v:shape>
          <o:OLEObject Type="Embed" ProgID="Visio.Drawing.15" ShapeID="_x0000_i1032" DrawAspect="Content" ObjectID="_1518949175" r:id="rId17"/>
        </w:object>
      </w:r>
    </w:p>
    <w:p w14:paraId="4607035B" w14:textId="7593E38C" w:rsidR="001236A5" w:rsidRPr="001236A5" w:rsidRDefault="001236A5" w:rsidP="001236A5">
      <w:pPr>
        <w:pStyle w:val="Beschriftung"/>
      </w:pPr>
      <w:bookmarkStart w:id="18" w:name="_Toc445206602"/>
      <w:r>
        <w:t xml:space="preserve">Abbildung </w:t>
      </w:r>
      <w:fldSimple w:instr=" SEQ Abbildung \* ARABIC ">
        <w:r w:rsidR="00C62326">
          <w:rPr>
            <w:noProof/>
          </w:rPr>
          <w:t>6</w:t>
        </w:r>
      </w:fldSimple>
      <w:r>
        <w:t xml:space="preserve"> - Objektdiagramm</w:t>
      </w:r>
      <w:bookmarkEnd w:id="18"/>
      <w:r w:rsidR="005E1AF0">
        <w:br w:type="page"/>
      </w:r>
    </w:p>
    <w:p w14:paraId="21E9FC1C" w14:textId="77777777" w:rsidR="00E51373" w:rsidRPr="00B0573F" w:rsidRDefault="00E51373" w:rsidP="00F942A4">
      <w:pPr>
        <w:pStyle w:val="berschrift1"/>
      </w:pPr>
      <w:bookmarkStart w:id="19" w:name="_Toc402899264"/>
      <w:bookmarkStart w:id="20" w:name="_Toc402899309"/>
      <w:bookmarkStart w:id="21" w:name="_Toc445206640"/>
      <w:bookmarkEnd w:id="6"/>
      <w:bookmarkEnd w:id="7"/>
      <w:r w:rsidRPr="00B0573F">
        <w:lastRenderedPageBreak/>
        <w:t>Abbildungsverzeichnis</w:t>
      </w:r>
      <w:bookmarkEnd w:id="19"/>
      <w:bookmarkEnd w:id="20"/>
      <w:bookmarkEnd w:id="21"/>
    </w:p>
    <w:p w14:paraId="5FB6BCAA" w14:textId="77777777" w:rsidR="00AF2844" w:rsidRDefault="009A5282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r w:rsidRPr="00767C80">
        <w:rPr>
          <w:sz w:val="20"/>
        </w:rPr>
        <w:fldChar w:fldCharType="begin"/>
      </w:r>
      <w:r w:rsidRPr="00767C80">
        <w:rPr>
          <w:sz w:val="20"/>
        </w:rPr>
        <w:instrText xml:space="preserve"> TOC \h \z \c "Abbildung" </w:instrText>
      </w:r>
      <w:r w:rsidRPr="00767C80">
        <w:rPr>
          <w:sz w:val="20"/>
        </w:rPr>
        <w:fldChar w:fldCharType="separate"/>
      </w:r>
      <w:hyperlink w:anchor="_Toc445206597" w:history="1">
        <w:r w:rsidR="00AF2844" w:rsidRPr="00DF50E8">
          <w:rPr>
            <w:rStyle w:val="Hyperlink"/>
            <w:noProof/>
          </w:rPr>
          <w:t>Abbildung 1 - Login Fenster Mockup in MyRapport [1]</w:t>
        </w:r>
        <w:r w:rsidR="00AF2844">
          <w:rPr>
            <w:noProof/>
            <w:webHidden/>
          </w:rPr>
          <w:tab/>
        </w:r>
        <w:r w:rsidR="00AF2844">
          <w:rPr>
            <w:noProof/>
            <w:webHidden/>
          </w:rPr>
          <w:fldChar w:fldCharType="begin"/>
        </w:r>
        <w:r w:rsidR="00AF2844">
          <w:rPr>
            <w:noProof/>
            <w:webHidden/>
          </w:rPr>
          <w:instrText xml:space="preserve"> PAGEREF _Toc445206597 \h </w:instrText>
        </w:r>
        <w:r w:rsidR="00AF2844">
          <w:rPr>
            <w:noProof/>
            <w:webHidden/>
          </w:rPr>
        </w:r>
        <w:r w:rsidR="00AF2844">
          <w:rPr>
            <w:noProof/>
            <w:webHidden/>
          </w:rPr>
          <w:fldChar w:fldCharType="separate"/>
        </w:r>
        <w:r w:rsidR="00AF2844">
          <w:rPr>
            <w:noProof/>
            <w:webHidden/>
          </w:rPr>
          <w:t>4</w:t>
        </w:r>
        <w:r w:rsidR="00AF2844">
          <w:rPr>
            <w:noProof/>
            <w:webHidden/>
          </w:rPr>
          <w:fldChar w:fldCharType="end"/>
        </w:r>
      </w:hyperlink>
    </w:p>
    <w:p w14:paraId="0070A6A5" w14:textId="77777777" w:rsidR="00AF2844" w:rsidRDefault="00AF2844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598" w:history="1">
        <w:r w:rsidRPr="00DF50E8">
          <w:rPr>
            <w:rStyle w:val="Hyperlink"/>
            <w:noProof/>
          </w:rPr>
          <w:t>Abbildung 2 – Rapportübersicht Mockup in MyRapport 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B5B618" w14:textId="77777777" w:rsidR="00AF2844" w:rsidRDefault="00AF2844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599" w:history="1">
        <w:r w:rsidRPr="00DF50E8">
          <w:rPr>
            <w:rStyle w:val="Hyperlink"/>
            <w:noProof/>
          </w:rPr>
          <w:t>Abbildung 3 - Projekt Übersicht Mockup in MyRapport 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17B2B9" w14:textId="77777777" w:rsidR="00AF2844" w:rsidRDefault="00AF2844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00" w:history="1">
        <w:r w:rsidRPr="00DF50E8">
          <w:rPr>
            <w:rStyle w:val="Hyperlink"/>
            <w:noProof/>
          </w:rPr>
          <w:t>Abbildung 4 – Arbeitsrapport Mockup in MyRapport 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306043" w14:textId="77777777" w:rsidR="00AF2844" w:rsidRDefault="00AF2844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01" w:history="1">
        <w:r w:rsidRPr="00DF50E8">
          <w:rPr>
            <w:rStyle w:val="Hyperlink"/>
            <w:noProof/>
          </w:rPr>
          <w:t>Abbildung 5 - UML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E9CA3F" w14:textId="77777777" w:rsidR="00AF2844" w:rsidRDefault="00AF2844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02" w:history="1">
        <w:r w:rsidRPr="00DF50E8">
          <w:rPr>
            <w:rStyle w:val="Hyperlink"/>
            <w:noProof/>
          </w:rPr>
          <w:t>Abbildung 6 - Objektdiagramm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00BFE9" w14:textId="77777777" w:rsidR="00AF2844" w:rsidRDefault="00AF2844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03" w:history="1">
        <w:r w:rsidRPr="00DF50E8">
          <w:rPr>
            <w:rStyle w:val="Hyperlink"/>
            <w:noProof/>
          </w:rPr>
          <w:t>Abbildung 7 - Logo Grey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CF0C23" w14:textId="77777777" w:rsidR="00AF2844" w:rsidRDefault="00AF2844">
      <w:pPr>
        <w:pStyle w:val="Abbildungsverzeichnis"/>
        <w:tabs>
          <w:tab w:val="right" w:leader="dot" w:pos="9062"/>
        </w:tabs>
        <w:rPr>
          <w:rFonts w:asciiTheme="minorHAnsi" w:hAnsiTheme="minorHAnsi"/>
          <w:noProof/>
          <w:szCs w:val="22"/>
          <w:lang w:eastAsia="de-CH"/>
        </w:rPr>
      </w:pPr>
      <w:hyperlink w:anchor="_Toc445206604" w:history="1">
        <w:r w:rsidRPr="00DF50E8">
          <w:rPr>
            <w:rStyle w:val="Hyperlink"/>
            <w:noProof/>
          </w:rPr>
          <w:t>Abbildung 8 - Logo Transparent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_Toc445206604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49C086" w14:textId="77777777" w:rsidR="00941105" w:rsidRPr="00941105" w:rsidRDefault="009A5282" w:rsidP="00B0573F">
      <w:pPr>
        <w:pStyle w:val="Abbildungsverzeichnis"/>
        <w:rPr>
          <w:noProof/>
          <w:color w:val="FFFFFF" w:themeColor="background1"/>
        </w:rPr>
      </w:pPr>
      <w:r w:rsidRPr="00767C80">
        <w:rPr>
          <w:bCs/>
          <w:noProof/>
          <w:sz w:val="20"/>
          <w:lang w:val="de-DE"/>
        </w:rPr>
        <w:fldChar w:fldCharType="end"/>
      </w:r>
      <w:r w:rsidR="00274BAC" w:rsidRPr="00941105">
        <w:rPr>
          <w:color w:val="FFFFFF" w:themeColor="background1"/>
          <w:sz w:val="20"/>
        </w:rPr>
        <w:fldChar w:fldCharType="begin"/>
      </w:r>
      <w:r w:rsidR="00274BAC" w:rsidRPr="00941105">
        <w:rPr>
          <w:color w:val="FFFFFF" w:themeColor="background1"/>
          <w:sz w:val="20"/>
        </w:rPr>
        <w:instrText xml:space="preserve"> TOC \h \z \c "Tabelle" </w:instrText>
      </w:r>
      <w:r w:rsidR="00274BAC" w:rsidRPr="00941105">
        <w:rPr>
          <w:color w:val="FFFFFF" w:themeColor="background1"/>
          <w:sz w:val="20"/>
        </w:rPr>
        <w:fldChar w:fldCharType="separate"/>
      </w:r>
    </w:p>
    <w:p w14:paraId="28798B0D" w14:textId="416E70BA" w:rsidR="008912A3" w:rsidRPr="00941105" w:rsidRDefault="00941105" w:rsidP="00B0573F">
      <w:pPr>
        <w:rPr>
          <w:noProof/>
          <w:color w:val="FFFFFF" w:themeColor="background1"/>
          <w:sz w:val="20"/>
          <w:lang w:val="de-DE"/>
        </w:rPr>
      </w:pPr>
      <w:r w:rsidRPr="00941105">
        <w:rPr>
          <w:b/>
          <w:bCs/>
          <w:noProof/>
          <w:color w:val="FFFFFF" w:themeColor="background1"/>
          <w:sz w:val="20"/>
          <w:lang w:val="de-DE"/>
        </w:rPr>
        <w:t>Es konnten keine Einträge für ein Abbildungsverzeichnis gefunden werden.</w:t>
      </w:r>
      <w:r w:rsidR="00274BAC" w:rsidRPr="00941105">
        <w:rPr>
          <w:noProof/>
          <w:color w:val="FFFFFF" w:themeColor="background1"/>
          <w:sz w:val="20"/>
          <w:lang w:val="de-DE"/>
        </w:rPr>
        <w:fldChar w:fldCharType="end"/>
      </w:r>
    </w:p>
    <w:p w14:paraId="2057D7B9" w14:textId="75C04580" w:rsidR="008912A3" w:rsidRDefault="008912A3">
      <w:pPr>
        <w:spacing w:line="276" w:lineRule="auto"/>
        <w:jc w:val="left"/>
        <w:rPr>
          <w:noProof/>
          <w:sz w:val="20"/>
          <w:lang w:val="de-DE"/>
        </w:rPr>
      </w:pPr>
    </w:p>
    <w:bookmarkStart w:id="22" w:name="_Toc445206641" w:displacedByCustomXml="next"/>
    <w:sdt>
      <w:sdtPr>
        <w:rPr>
          <w:caps w:val="0"/>
          <w:color w:val="auto"/>
          <w:spacing w:val="0"/>
          <w:sz w:val="22"/>
          <w:szCs w:val="20"/>
          <w:lang w:val="de-DE"/>
        </w:rPr>
        <w:id w:val="-1466507985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p w14:paraId="130998B6" w14:textId="36A8EDD3" w:rsidR="003711D6" w:rsidRDefault="00271AD5">
          <w:pPr>
            <w:pStyle w:val="berschrift1"/>
          </w:pPr>
          <w:r>
            <w:rPr>
              <w:lang w:val="de-DE"/>
            </w:rPr>
            <w:t>Quellen</w:t>
          </w:r>
          <w:r w:rsidR="003711D6">
            <w:rPr>
              <w:lang w:val="de-DE"/>
            </w:rPr>
            <w:t>verzeichnis</w:t>
          </w:r>
          <w:bookmarkEnd w:id="22"/>
        </w:p>
        <w:sdt>
          <w:sdtPr>
            <w:id w:val="-1862350280"/>
            <w:bibliography/>
          </w:sdtPr>
          <w:sdtEndPr/>
          <w:sdtContent>
            <w:p w14:paraId="1EFEE6ED" w14:textId="77777777" w:rsidR="00941105" w:rsidRDefault="003711D6" w:rsidP="00271AD5">
              <w:pPr>
                <w:rPr>
                  <w:rFonts w:asciiTheme="minorHAnsi" w:hAnsiTheme="minorHAnsi"/>
                  <w:noProof/>
                  <w:szCs w:val="22"/>
                </w:rPr>
              </w:pPr>
              <w:r>
                <w:fldChar w:fldCharType="begin"/>
              </w:r>
              <w:r w:rsidRPr="00F21AA2"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3"/>
                <w:gridCol w:w="8849"/>
              </w:tblGrid>
              <w:tr w:rsidR="00941105" w14:paraId="40E921CC" w14:textId="77777777">
                <w:trPr>
                  <w:divId w:val="24985033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50E483" w14:textId="77777777" w:rsidR="00941105" w:rsidRDefault="00941105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5B4EC1" w14:textId="77777777" w:rsidR="00941105" w:rsidRDefault="00941105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 w:rsidRPr="00941105">
                      <w:rPr>
                        <w:noProof/>
                        <w:lang w:val="en-US"/>
                      </w:rPr>
                      <w:t xml:space="preserve">L. Balsamiq Studios, „balsamiq,“ [Online]. Available: https://balsamiq.com/products/mockups/. </w:t>
                    </w:r>
                    <w:r>
                      <w:rPr>
                        <w:noProof/>
                        <w:lang w:val="de-DE"/>
                      </w:rPr>
                      <w:t>[Zugriff am 04 03 2016].</w:t>
                    </w:r>
                  </w:p>
                </w:tc>
              </w:tr>
            </w:tbl>
            <w:p w14:paraId="4AC2673A" w14:textId="77777777" w:rsidR="00941105" w:rsidRDefault="00941105">
              <w:pPr>
                <w:divId w:val="249850338"/>
                <w:rPr>
                  <w:rFonts w:eastAsia="Times New Roman"/>
                  <w:noProof/>
                </w:rPr>
              </w:pPr>
            </w:p>
            <w:p w14:paraId="5A68B6B6" w14:textId="68BB65DE" w:rsidR="00C71AAF" w:rsidRPr="003711D6" w:rsidRDefault="003711D6" w:rsidP="00271AD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9A8E367" w14:textId="6313BAE2" w:rsidR="008912A3" w:rsidRDefault="008912A3">
      <w:pPr>
        <w:spacing w:line="276" w:lineRule="auto"/>
        <w:jc w:val="left"/>
        <w:rPr>
          <w:noProof/>
          <w:sz w:val="20"/>
          <w:lang w:val="de-DE"/>
        </w:rPr>
      </w:pPr>
      <w:r>
        <w:rPr>
          <w:noProof/>
          <w:sz w:val="20"/>
          <w:lang w:val="de-DE"/>
        </w:rPr>
        <w:br w:type="page"/>
      </w:r>
    </w:p>
    <w:p w14:paraId="59D83322" w14:textId="45C86652" w:rsidR="009528B9" w:rsidRDefault="00DD2E09" w:rsidP="00DD2E09">
      <w:pPr>
        <w:pStyle w:val="berschrift1"/>
      </w:pPr>
      <w:bookmarkStart w:id="23" w:name="_Toc445206642"/>
      <w:r>
        <w:lastRenderedPageBreak/>
        <w:t>Anhang</w:t>
      </w:r>
      <w:bookmarkEnd w:id="23"/>
    </w:p>
    <w:p w14:paraId="293683C8" w14:textId="3326F2ED" w:rsidR="00271AD5" w:rsidRDefault="00BA4BF4" w:rsidP="00BA4BF4">
      <w:pPr>
        <w:pStyle w:val="berschrift2"/>
      </w:pPr>
      <w:bookmarkStart w:id="24" w:name="_Toc445206643"/>
      <w:r>
        <w:t>Logo</w:t>
      </w:r>
      <w:bookmarkEnd w:id="24"/>
    </w:p>
    <w:p w14:paraId="0ACC4FB9" w14:textId="281EE05E" w:rsidR="00BA4BF4" w:rsidRDefault="00C62326" w:rsidP="00BA4BF4">
      <w:pPr>
        <w:keepNext/>
      </w:pPr>
      <w:r>
        <w:pict w14:anchorId="31AFE763">
          <v:shape id="_x0000_i1029" type="#_x0000_t75" style="width:337.7pt;height:174pt">
            <v:imagedata r:id="rId18" o:title="Logo_Grey"/>
          </v:shape>
        </w:pict>
      </w:r>
    </w:p>
    <w:p w14:paraId="5B1B2F31" w14:textId="42207AB7" w:rsidR="00BA4BF4" w:rsidRDefault="00BA4BF4" w:rsidP="00BA4BF4">
      <w:pPr>
        <w:pStyle w:val="Beschriftung"/>
      </w:pPr>
      <w:bookmarkStart w:id="25" w:name="_Toc445206603"/>
      <w:r>
        <w:t xml:space="preserve">Abbildung </w:t>
      </w:r>
      <w:fldSimple w:instr=" SEQ Abbildung \* ARABIC ">
        <w:r w:rsidR="00C62326">
          <w:rPr>
            <w:noProof/>
          </w:rPr>
          <w:t>7</w:t>
        </w:r>
      </w:fldSimple>
      <w:r>
        <w:t xml:space="preserve"> - Logo Grey</w:t>
      </w:r>
      <w:bookmarkEnd w:id="25"/>
    </w:p>
    <w:p w14:paraId="1D07F7F8" w14:textId="5A5C24E6" w:rsidR="00BA4BF4" w:rsidRDefault="00C62326" w:rsidP="00BA4BF4">
      <w:pPr>
        <w:keepNext/>
      </w:pPr>
      <w:r>
        <w:pict w14:anchorId="5592367B">
          <v:shape id="_x0000_i1030" type="#_x0000_t75" style="width:342pt;height:175.7pt">
            <v:imagedata r:id="rId9" o:title="Logo_Transparent"/>
          </v:shape>
        </w:pict>
      </w:r>
    </w:p>
    <w:p w14:paraId="051160ED" w14:textId="1E34F691" w:rsidR="00AF2844" w:rsidRDefault="00BA4BF4" w:rsidP="00AF2844">
      <w:pPr>
        <w:pStyle w:val="Beschriftung"/>
      </w:pPr>
      <w:bookmarkStart w:id="26" w:name="_Toc445206604"/>
      <w:r>
        <w:t xml:space="preserve">Abbildung </w:t>
      </w:r>
      <w:fldSimple w:instr=" SEQ Abbildung \* ARABIC ">
        <w:r w:rsidR="00C62326">
          <w:rPr>
            <w:noProof/>
          </w:rPr>
          <w:t>8</w:t>
        </w:r>
      </w:fldSimple>
      <w:r>
        <w:t xml:space="preserve"> - Logo Transparent</w:t>
      </w:r>
      <w:bookmarkEnd w:id="26"/>
    </w:p>
    <w:p w14:paraId="31BE0986" w14:textId="77777777" w:rsidR="00C62326" w:rsidRDefault="00C62326" w:rsidP="00C62326">
      <w:pPr>
        <w:keepNext/>
      </w:pPr>
      <w:r>
        <w:pict w14:anchorId="5BE6F6F6">
          <v:shape id="_x0000_i1033" type="#_x0000_t75" style="width:116.55pt;height:116.55pt">
            <v:imagedata r:id="rId19" o:title="MyRapport_Icon"/>
          </v:shape>
        </w:pict>
      </w:r>
    </w:p>
    <w:p w14:paraId="58D23C7E" w14:textId="5B021267" w:rsidR="00C62326" w:rsidRPr="00C62326" w:rsidRDefault="00C62326" w:rsidP="00C62326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9</w:t>
        </w:r>
      </w:fldSimple>
      <w:r>
        <w:t xml:space="preserve"> - Icon Grey</w:t>
      </w:r>
    </w:p>
    <w:p w14:paraId="2CEF4883" w14:textId="77777777" w:rsidR="009B10DD" w:rsidRPr="009B10DD" w:rsidRDefault="009B10DD" w:rsidP="009B10DD"/>
    <w:sectPr w:rsidR="009B10DD" w:rsidRPr="009B10DD" w:rsidSect="008C23FC">
      <w:headerReference w:type="default" r:id="rId20"/>
      <w:footerReference w:type="default" r:id="rId21"/>
      <w:headerReference w:type="first" r:id="rId22"/>
      <w:pgSz w:w="11906" w:h="16838" w:code="9"/>
      <w:pgMar w:top="2268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C3D2B" w14:textId="77777777" w:rsidR="00192511" w:rsidRDefault="00192511" w:rsidP="00B0573F">
      <w:r>
        <w:separator/>
      </w:r>
    </w:p>
  </w:endnote>
  <w:endnote w:type="continuationSeparator" w:id="0">
    <w:p w14:paraId="482F3AD7" w14:textId="77777777" w:rsidR="00192511" w:rsidRDefault="00192511" w:rsidP="00B0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20224" w14:textId="6122EE0B" w:rsidR="00736764" w:rsidRPr="00B424C0" w:rsidRDefault="00736764" w:rsidP="00B0573F">
    <w:pPr>
      <w:pStyle w:val="Fuzeile"/>
      <w:rPr>
        <w:color w:val="7F7F7F" w:themeColor="text1" w:themeTint="80"/>
        <w:sz w:val="18"/>
      </w:rPr>
    </w:pPr>
    <w:r w:rsidRPr="00B424C0">
      <w:rPr>
        <w:color w:val="7F7F7F" w:themeColor="text1" w:themeTint="80"/>
        <w:sz w:val="18"/>
      </w:rPr>
      <w:fldChar w:fldCharType="begin"/>
    </w:r>
    <w:r w:rsidRPr="00B424C0">
      <w:rPr>
        <w:color w:val="7F7F7F" w:themeColor="text1" w:themeTint="80"/>
        <w:sz w:val="18"/>
      </w:rPr>
      <w:instrText xml:space="preserve"> DATE  \@ "d. MMMM yyyy"  \* MERGEFORMAT </w:instrText>
    </w:r>
    <w:r w:rsidRPr="00B424C0">
      <w:rPr>
        <w:color w:val="7F7F7F" w:themeColor="text1" w:themeTint="80"/>
        <w:sz w:val="18"/>
      </w:rPr>
      <w:fldChar w:fldCharType="separate"/>
    </w:r>
    <w:r w:rsidR="001236A5">
      <w:rPr>
        <w:noProof/>
        <w:color w:val="7F7F7F" w:themeColor="text1" w:themeTint="80"/>
        <w:sz w:val="18"/>
      </w:rPr>
      <w:t>8. März 2016</w:t>
    </w:r>
    <w:r w:rsidRPr="00B424C0">
      <w:rPr>
        <w:color w:val="7F7F7F" w:themeColor="text1" w:themeTint="80"/>
        <w:sz w:val="18"/>
      </w:rPr>
      <w:fldChar w:fldCharType="end"/>
    </w:r>
    <w:r w:rsidRPr="00B424C0">
      <w:rPr>
        <w:color w:val="7F7F7F" w:themeColor="text1" w:themeTint="80"/>
        <w:sz w:val="18"/>
      </w:rPr>
      <w:tab/>
      <w:t xml:space="preserve">Seite </w:t>
    </w:r>
    <w:r w:rsidRPr="00B424C0">
      <w:rPr>
        <w:color w:val="7F7F7F" w:themeColor="text1" w:themeTint="80"/>
        <w:sz w:val="18"/>
      </w:rPr>
      <w:fldChar w:fldCharType="begin"/>
    </w:r>
    <w:r w:rsidRPr="00B424C0">
      <w:rPr>
        <w:color w:val="7F7F7F" w:themeColor="text1" w:themeTint="80"/>
        <w:sz w:val="18"/>
      </w:rPr>
      <w:instrText xml:space="preserve"> PAGE  \* MERGEFORMAT </w:instrText>
    </w:r>
    <w:r w:rsidRPr="00B424C0">
      <w:rPr>
        <w:color w:val="7F7F7F" w:themeColor="text1" w:themeTint="80"/>
        <w:sz w:val="18"/>
      </w:rPr>
      <w:fldChar w:fldCharType="separate"/>
    </w:r>
    <w:r w:rsidR="007F435D">
      <w:rPr>
        <w:noProof/>
        <w:color w:val="7F7F7F" w:themeColor="text1" w:themeTint="80"/>
        <w:sz w:val="18"/>
      </w:rPr>
      <w:t>2</w:t>
    </w:r>
    <w:r w:rsidRPr="00B424C0">
      <w:rPr>
        <w:color w:val="7F7F7F" w:themeColor="text1" w:themeTint="80"/>
        <w:sz w:val="18"/>
      </w:rPr>
      <w:fldChar w:fldCharType="end"/>
    </w:r>
    <w:r w:rsidRPr="00B424C0">
      <w:rPr>
        <w:color w:val="7F7F7F" w:themeColor="text1" w:themeTint="80"/>
        <w:sz w:val="18"/>
      </w:rPr>
      <w:t xml:space="preserve"> von </w:t>
    </w:r>
    <w:r w:rsidRPr="00B424C0">
      <w:rPr>
        <w:color w:val="7F7F7F" w:themeColor="text1" w:themeTint="80"/>
        <w:sz w:val="18"/>
      </w:rPr>
      <w:fldChar w:fldCharType="begin"/>
    </w:r>
    <w:r w:rsidRPr="00B424C0">
      <w:rPr>
        <w:color w:val="7F7F7F" w:themeColor="text1" w:themeTint="80"/>
        <w:sz w:val="18"/>
      </w:rPr>
      <w:instrText xml:space="preserve"> SECTIONPAGES  \* MERGEFORMAT </w:instrText>
    </w:r>
    <w:r w:rsidRPr="00B424C0">
      <w:rPr>
        <w:color w:val="7F7F7F" w:themeColor="text1" w:themeTint="80"/>
        <w:sz w:val="18"/>
      </w:rPr>
      <w:fldChar w:fldCharType="separate"/>
    </w:r>
    <w:r w:rsidR="007F435D">
      <w:rPr>
        <w:noProof/>
        <w:color w:val="7F7F7F" w:themeColor="text1" w:themeTint="80"/>
        <w:sz w:val="18"/>
      </w:rPr>
      <w:t>10</w:t>
    </w:r>
    <w:r w:rsidRPr="00B424C0">
      <w:rPr>
        <w:noProof/>
        <w:color w:val="7F7F7F" w:themeColor="text1" w:themeTint="80"/>
        <w:sz w:val="18"/>
      </w:rPr>
      <w:fldChar w:fldCharType="end"/>
    </w:r>
    <w:r w:rsidRPr="00B424C0">
      <w:rPr>
        <w:color w:val="7F7F7F" w:themeColor="text1" w:themeTint="80"/>
        <w:sz w:val="18"/>
      </w:rPr>
      <w:tab/>
      <w:t xml:space="preserve">Freigabe: </w:t>
    </w:r>
    <w:r w:rsidR="00B0450A">
      <w:rPr>
        <w:color w:val="7F7F7F" w:themeColor="text1" w:themeTint="80"/>
        <w:sz w:val="18"/>
      </w:rPr>
      <w:t>03.03.2016 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44C33" w14:textId="77777777" w:rsidR="00192511" w:rsidRDefault="00192511" w:rsidP="00B0573F">
      <w:r>
        <w:separator/>
      </w:r>
    </w:p>
  </w:footnote>
  <w:footnote w:type="continuationSeparator" w:id="0">
    <w:p w14:paraId="61568FAD" w14:textId="77777777" w:rsidR="00192511" w:rsidRDefault="00192511" w:rsidP="00B05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816BF" w14:textId="1AB98BB2" w:rsidR="00736764" w:rsidRPr="00B424C0" w:rsidRDefault="00736764" w:rsidP="00A352D5">
    <w:pPr>
      <w:pStyle w:val="Kopfzeile"/>
      <w:tabs>
        <w:tab w:val="left" w:pos="5070"/>
      </w:tabs>
      <w:jc w:val="left"/>
      <w:rPr>
        <w:color w:val="7F7F7F" w:themeColor="text1" w:themeTint="80"/>
        <w:sz w:val="18"/>
      </w:rPr>
    </w:pPr>
    <w:r>
      <w:rPr>
        <w:noProof/>
        <w:lang w:eastAsia="de-CH"/>
      </w:rPr>
      <w:drawing>
        <wp:inline distT="0" distB="0" distL="0" distR="0" wp14:anchorId="239347A9" wp14:editId="6430E3C7">
          <wp:extent cx="1519699" cy="655320"/>
          <wp:effectExtent l="0" t="0" r="4445" b="0"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TB-FH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9699" cy="655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352D5">
      <w:tab/>
    </w:r>
    <w:r w:rsidR="00A352D5" w:rsidRPr="00B424C0">
      <w:rPr>
        <w:color w:val="7F7F7F" w:themeColor="text1" w:themeTint="80"/>
        <w:sz w:val="18"/>
      </w:rPr>
      <w:t>Vertrauliches Dokument</w:t>
    </w:r>
    <w:r w:rsidR="00A352D5">
      <w:tab/>
    </w:r>
    <w:r w:rsidR="00A352D5">
      <w:rPr>
        <w:noProof/>
        <w:lang w:eastAsia="de-CH"/>
      </w:rPr>
      <w:drawing>
        <wp:inline distT="0" distB="0" distL="0" distR="0" wp14:anchorId="2BFC8E51" wp14:editId="0B26BD04">
          <wp:extent cx="1838325" cy="766417"/>
          <wp:effectExtent l="0" t="0" r="0" b="0"/>
          <wp:docPr id="2" name="Grafik 2" descr="C:\Users\Nino Sargenti\AppData\Local\Microsoft\Windows\INetCache\Content.Word\MyRapport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C:\Users\Nino Sargenti\AppData\Local\Microsoft\Windows\INetCache\Content.Word\MyRapport-02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76" t="8093" r="10743" b="27795"/>
                  <a:stretch/>
                </pic:blipFill>
                <pic:spPr bwMode="auto">
                  <a:xfrm>
                    <a:off x="0" y="0"/>
                    <a:ext cx="1852867" cy="7724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352D5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138D7" w14:textId="77777777" w:rsidR="00736764" w:rsidRDefault="00736764" w:rsidP="00B0573F">
    <w:pPr>
      <w:pStyle w:val="Kopfzeile"/>
    </w:pPr>
    <w:r>
      <w:rPr>
        <w:noProof/>
        <w:lang w:eastAsia="de-CH"/>
      </w:rPr>
      <w:drawing>
        <wp:inline distT="0" distB="0" distL="0" distR="0" wp14:anchorId="429F2AC6" wp14:editId="6F38D3D4">
          <wp:extent cx="3233777" cy="1394460"/>
          <wp:effectExtent l="0" t="0" r="5080" b="0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TB-FH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0855" cy="13975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o"/>
      <w:lvlJc w:val="left"/>
      <w:pPr>
        <w:ind w:left="1440" w:hanging="360"/>
      </w:pPr>
    </w:lvl>
    <w:lvl w:ilvl="2" w:tplc="00000003">
      <w:start w:val="1"/>
      <w:numFmt w:val="bullet"/>
      <w:lvlText w:val=""/>
      <w:lvlJc w:val="left"/>
      <w:pPr>
        <w:ind w:left="2160" w:hanging="360"/>
      </w:pPr>
    </w:lvl>
    <w:lvl w:ilvl="3" w:tplc="00000004">
      <w:start w:val="1"/>
      <w:numFmt w:val="bullet"/>
      <w:lvlText w:val="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213E0"/>
    <w:multiLevelType w:val="hybridMultilevel"/>
    <w:tmpl w:val="6C5A52A8"/>
    <w:lvl w:ilvl="0" w:tplc="25908912">
      <w:start w:val="1"/>
      <w:numFmt w:val="decimal"/>
      <w:lvlText w:val="W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0EE5"/>
    <w:multiLevelType w:val="hybridMultilevel"/>
    <w:tmpl w:val="437C70AA"/>
    <w:lvl w:ilvl="0" w:tplc="E5AA7194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2B37"/>
    <w:multiLevelType w:val="hybridMultilevel"/>
    <w:tmpl w:val="3614E948"/>
    <w:lvl w:ilvl="0" w:tplc="83723A46">
      <w:start w:val="1"/>
      <w:numFmt w:val="decimal"/>
      <w:lvlText w:val="M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37121"/>
    <w:multiLevelType w:val="hybridMultilevel"/>
    <w:tmpl w:val="1640F912"/>
    <w:lvl w:ilvl="0" w:tplc="36C6BA5E">
      <w:numFmt w:val="bullet"/>
      <w:lvlText w:val="-"/>
      <w:lvlJc w:val="left"/>
      <w:pPr>
        <w:ind w:left="408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0CF2464C"/>
    <w:multiLevelType w:val="hybridMultilevel"/>
    <w:tmpl w:val="3176D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E103E"/>
    <w:multiLevelType w:val="hybridMultilevel"/>
    <w:tmpl w:val="78E0A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24843"/>
    <w:multiLevelType w:val="hybridMultilevel"/>
    <w:tmpl w:val="DA56A30C"/>
    <w:lvl w:ilvl="0" w:tplc="C340E002">
      <w:start w:val="1"/>
      <w:numFmt w:val="decimal"/>
      <w:lvlText w:val="T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D5036"/>
    <w:multiLevelType w:val="hybridMultilevel"/>
    <w:tmpl w:val="691856A8"/>
    <w:lvl w:ilvl="0" w:tplc="F488852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354B7"/>
    <w:multiLevelType w:val="hybridMultilevel"/>
    <w:tmpl w:val="A9F80CCA"/>
    <w:lvl w:ilvl="0" w:tplc="636ED79A">
      <w:start w:val="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6379F"/>
    <w:multiLevelType w:val="hybridMultilevel"/>
    <w:tmpl w:val="DD06A87C"/>
    <w:lvl w:ilvl="0" w:tplc="D77ADDC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color w:val="auto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66275"/>
    <w:multiLevelType w:val="hybridMultilevel"/>
    <w:tmpl w:val="21E6EAF2"/>
    <w:lvl w:ilvl="0" w:tplc="9C5CE81C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45E05"/>
    <w:multiLevelType w:val="hybridMultilevel"/>
    <w:tmpl w:val="17383414"/>
    <w:lvl w:ilvl="0" w:tplc="9186542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C40CF"/>
    <w:multiLevelType w:val="hybridMultilevel"/>
    <w:tmpl w:val="97725B24"/>
    <w:lvl w:ilvl="0" w:tplc="5F2C7C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35427"/>
    <w:multiLevelType w:val="hybridMultilevel"/>
    <w:tmpl w:val="A88CA2AC"/>
    <w:lvl w:ilvl="0" w:tplc="46580A0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246F5"/>
    <w:multiLevelType w:val="hybridMultilevel"/>
    <w:tmpl w:val="AC526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B7D2E"/>
    <w:multiLevelType w:val="hybridMultilevel"/>
    <w:tmpl w:val="3120F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539E7"/>
    <w:multiLevelType w:val="hybridMultilevel"/>
    <w:tmpl w:val="25F0D342"/>
    <w:lvl w:ilvl="0" w:tplc="6016C4D2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83E88"/>
    <w:multiLevelType w:val="hybridMultilevel"/>
    <w:tmpl w:val="69C4F666"/>
    <w:lvl w:ilvl="0" w:tplc="0A9EB244">
      <w:start w:val="1"/>
      <w:numFmt w:val="decimal"/>
      <w:lvlText w:val="N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90AEC"/>
    <w:multiLevelType w:val="hybridMultilevel"/>
    <w:tmpl w:val="5C3A7326"/>
    <w:lvl w:ilvl="0" w:tplc="4E00A39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642F2"/>
    <w:multiLevelType w:val="hybridMultilevel"/>
    <w:tmpl w:val="06DEC3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211FA"/>
    <w:multiLevelType w:val="hybridMultilevel"/>
    <w:tmpl w:val="C26E9B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14628"/>
    <w:multiLevelType w:val="hybridMultilevel"/>
    <w:tmpl w:val="708AF26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32D04"/>
    <w:multiLevelType w:val="hybridMultilevel"/>
    <w:tmpl w:val="5A526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53208"/>
    <w:multiLevelType w:val="hybridMultilevel"/>
    <w:tmpl w:val="3D0EA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906B3"/>
    <w:multiLevelType w:val="hybridMultilevel"/>
    <w:tmpl w:val="306889A8"/>
    <w:lvl w:ilvl="0" w:tplc="A5FC4958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FB1125"/>
    <w:multiLevelType w:val="hybridMultilevel"/>
    <w:tmpl w:val="DC228642"/>
    <w:lvl w:ilvl="0" w:tplc="E5AA7194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A4E38"/>
    <w:multiLevelType w:val="hybridMultilevel"/>
    <w:tmpl w:val="F5624A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BB2FC0"/>
    <w:multiLevelType w:val="hybridMultilevel"/>
    <w:tmpl w:val="9F5E76FE"/>
    <w:lvl w:ilvl="0" w:tplc="2788F1D8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90A8E"/>
    <w:multiLevelType w:val="hybridMultilevel"/>
    <w:tmpl w:val="3114569E"/>
    <w:lvl w:ilvl="0" w:tplc="BB12380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93043"/>
    <w:multiLevelType w:val="hybridMultilevel"/>
    <w:tmpl w:val="6CCEAB7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1B09CE"/>
    <w:multiLevelType w:val="hybridMultilevel"/>
    <w:tmpl w:val="AB30D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50AD8"/>
    <w:multiLevelType w:val="hybridMultilevel"/>
    <w:tmpl w:val="79D431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7311F8"/>
    <w:multiLevelType w:val="multilevel"/>
    <w:tmpl w:val="6BFACFA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B997CB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F1A5611"/>
    <w:multiLevelType w:val="hybridMultilevel"/>
    <w:tmpl w:val="1C28B066"/>
    <w:lvl w:ilvl="0" w:tplc="7264DE5C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4"/>
  </w:num>
  <w:num w:numId="5">
    <w:abstractNumId w:val="31"/>
  </w:num>
  <w:num w:numId="6">
    <w:abstractNumId w:val="5"/>
  </w:num>
  <w:num w:numId="7">
    <w:abstractNumId w:val="23"/>
  </w:num>
  <w:num w:numId="8">
    <w:abstractNumId w:val="22"/>
  </w:num>
  <w:num w:numId="9">
    <w:abstractNumId w:val="13"/>
  </w:num>
  <w:num w:numId="10">
    <w:abstractNumId w:val="19"/>
  </w:num>
  <w:num w:numId="11">
    <w:abstractNumId w:val="29"/>
  </w:num>
  <w:num w:numId="12">
    <w:abstractNumId w:val="18"/>
  </w:num>
  <w:num w:numId="13">
    <w:abstractNumId w:val="26"/>
  </w:num>
  <w:num w:numId="14">
    <w:abstractNumId w:val="1"/>
  </w:num>
  <w:num w:numId="15">
    <w:abstractNumId w:val="30"/>
  </w:num>
  <w:num w:numId="16">
    <w:abstractNumId w:val="2"/>
  </w:num>
  <w:num w:numId="17">
    <w:abstractNumId w:val="7"/>
  </w:num>
  <w:num w:numId="18">
    <w:abstractNumId w:val="10"/>
  </w:num>
  <w:num w:numId="19">
    <w:abstractNumId w:val="14"/>
  </w:num>
  <w:num w:numId="20">
    <w:abstractNumId w:val="8"/>
  </w:num>
  <w:num w:numId="21">
    <w:abstractNumId w:val="33"/>
  </w:num>
  <w:num w:numId="22">
    <w:abstractNumId w:val="34"/>
  </w:num>
  <w:num w:numId="23">
    <w:abstractNumId w:val="33"/>
  </w:num>
  <w:num w:numId="24">
    <w:abstractNumId w:val="0"/>
  </w:num>
  <w:num w:numId="25">
    <w:abstractNumId w:val="35"/>
  </w:num>
  <w:num w:numId="26">
    <w:abstractNumId w:val="33"/>
  </w:num>
  <w:num w:numId="27">
    <w:abstractNumId w:val="20"/>
  </w:num>
  <w:num w:numId="28">
    <w:abstractNumId w:val="21"/>
  </w:num>
  <w:num w:numId="29">
    <w:abstractNumId w:val="15"/>
  </w:num>
  <w:num w:numId="30">
    <w:abstractNumId w:val="16"/>
  </w:num>
  <w:num w:numId="31">
    <w:abstractNumId w:val="3"/>
  </w:num>
  <w:num w:numId="32">
    <w:abstractNumId w:val="6"/>
  </w:num>
  <w:num w:numId="33">
    <w:abstractNumId w:val="27"/>
  </w:num>
  <w:num w:numId="34">
    <w:abstractNumId w:val="24"/>
  </w:num>
  <w:num w:numId="35">
    <w:abstractNumId w:val="32"/>
  </w:num>
  <w:num w:numId="36">
    <w:abstractNumId w:val="11"/>
  </w:num>
  <w:num w:numId="37">
    <w:abstractNumId w:val="28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de-CH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BB1"/>
    <w:rsid w:val="00000BA5"/>
    <w:rsid w:val="0000135E"/>
    <w:rsid w:val="000025C7"/>
    <w:rsid w:val="00003019"/>
    <w:rsid w:val="00004706"/>
    <w:rsid w:val="00005BB8"/>
    <w:rsid w:val="00007B84"/>
    <w:rsid w:val="00012EC1"/>
    <w:rsid w:val="00013922"/>
    <w:rsid w:val="00015D89"/>
    <w:rsid w:val="00016CC6"/>
    <w:rsid w:val="00017589"/>
    <w:rsid w:val="00021701"/>
    <w:rsid w:val="00022B8B"/>
    <w:rsid w:val="00023925"/>
    <w:rsid w:val="00024B92"/>
    <w:rsid w:val="00027234"/>
    <w:rsid w:val="00030124"/>
    <w:rsid w:val="00030454"/>
    <w:rsid w:val="00033014"/>
    <w:rsid w:val="00036EBF"/>
    <w:rsid w:val="00040808"/>
    <w:rsid w:val="00043A23"/>
    <w:rsid w:val="00043BFC"/>
    <w:rsid w:val="0004453D"/>
    <w:rsid w:val="000463DA"/>
    <w:rsid w:val="000501E3"/>
    <w:rsid w:val="0005114F"/>
    <w:rsid w:val="00056133"/>
    <w:rsid w:val="00061A04"/>
    <w:rsid w:val="00061A45"/>
    <w:rsid w:val="0006210D"/>
    <w:rsid w:val="000702F5"/>
    <w:rsid w:val="00070449"/>
    <w:rsid w:val="00070D5A"/>
    <w:rsid w:val="00071C62"/>
    <w:rsid w:val="0007477D"/>
    <w:rsid w:val="00077585"/>
    <w:rsid w:val="00080161"/>
    <w:rsid w:val="00080973"/>
    <w:rsid w:val="00080B6A"/>
    <w:rsid w:val="0008126B"/>
    <w:rsid w:val="00082FF6"/>
    <w:rsid w:val="0008541D"/>
    <w:rsid w:val="00086375"/>
    <w:rsid w:val="00086809"/>
    <w:rsid w:val="000876B9"/>
    <w:rsid w:val="00091EBB"/>
    <w:rsid w:val="000947E6"/>
    <w:rsid w:val="0009650E"/>
    <w:rsid w:val="00096BA4"/>
    <w:rsid w:val="000A3802"/>
    <w:rsid w:val="000A56CF"/>
    <w:rsid w:val="000A58A2"/>
    <w:rsid w:val="000A6F53"/>
    <w:rsid w:val="000A7B4F"/>
    <w:rsid w:val="000B13F6"/>
    <w:rsid w:val="000B1CD1"/>
    <w:rsid w:val="000B580C"/>
    <w:rsid w:val="000B5993"/>
    <w:rsid w:val="000B6F23"/>
    <w:rsid w:val="000C44DE"/>
    <w:rsid w:val="000C51B0"/>
    <w:rsid w:val="000C5D19"/>
    <w:rsid w:val="000C65D0"/>
    <w:rsid w:val="000D0063"/>
    <w:rsid w:val="000D079D"/>
    <w:rsid w:val="000D35A0"/>
    <w:rsid w:val="000D6253"/>
    <w:rsid w:val="000E1252"/>
    <w:rsid w:val="000E1724"/>
    <w:rsid w:val="000E1754"/>
    <w:rsid w:val="000E1959"/>
    <w:rsid w:val="000E5246"/>
    <w:rsid w:val="000E61AB"/>
    <w:rsid w:val="000F145A"/>
    <w:rsid w:val="000F2213"/>
    <w:rsid w:val="000F2433"/>
    <w:rsid w:val="000F2ED8"/>
    <w:rsid w:val="000F5760"/>
    <w:rsid w:val="0010000F"/>
    <w:rsid w:val="0010338F"/>
    <w:rsid w:val="0010399B"/>
    <w:rsid w:val="001047A5"/>
    <w:rsid w:val="00104E23"/>
    <w:rsid w:val="001056B7"/>
    <w:rsid w:val="001118F0"/>
    <w:rsid w:val="0011292A"/>
    <w:rsid w:val="00112ED1"/>
    <w:rsid w:val="0011318A"/>
    <w:rsid w:val="0011385E"/>
    <w:rsid w:val="001173FE"/>
    <w:rsid w:val="001236A5"/>
    <w:rsid w:val="001247F6"/>
    <w:rsid w:val="00124F95"/>
    <w:rsid w:val="00134295"/>
    <w:rsid w:val="00140549"/>
    <w:rsid w:val="001429EC"/>
    <w:rsid w:val="00143334"/>
    <w:rsid w:val="0014610C"/>
    <w:rsid w:val="001500C2"/>
    <w:rsid w:val="00155518"/>
    <w:rsid w:val="00156194"/>
    <w:rsid w:val="00156409"/>
    <w:rsid w:val="0015693C"/>
    <w:rsid w:val="00160F35"/>
    <w:rsid w:val="001613D3"/>
    <w:rsid w:val="00161452"/>
    <w:rsid w:val="00161CDA"/>
    <w:rsid w:val="001631A2"/>
    <w:rsid w:val="001710D2"/>
    <w:rsid w:val="00173489"/>
    <w:rsid w:val="00173767"/>
    <w:rsid w:val="00173D7B"/>
    <w:rsid w:val="00176017"/>
    <w:rsid w:val="001770BA"/>
    <w:rsid w:val="00181851"/>
    <w:rsid w:val="001820B9"/>
    <w:rsid w:val="0018270E"/>
    <w:rsid w:val="001853F8"/>
    <w:rsid w:val="00185425"/>
    <w:rsid w:val="00186A3A"/>
    <w:rsid w:val="001911A0"/>
    <w:rsid w:val="001912BD"/>
    <w:rsid w:val="00191A46"/>
    <w:rsid w:val="00192511"/>
    <w:rsid w:val="001932FB"/>
    <w:rsid w:val="0019606B"/>
    <w:rsid w:val="00196A80"/>
    <w:rsid w:val="00197958"/>
    <w:rsid w:val="001A00D0"/>
    <w:rsid w:val="001A1C97"/>
    <w:rsid w:val="001A4ED1"/>
    <w:rsid w:val="001B07FC"/>
    <w:rsid w:val="001B2C07"/>
    <w:rsid w:val="001B46E4"/>
    <w:rsid w:val="001B58DD"/>
    <w:rsid w:val="001B6A3C"/>
    <w:rsid w:val="001B6BCE"/>
    <w:rsid w:val="001B7985"/>
    <w:rsid w:val="001C0890"/>
    <w:rsid w:val="001C1E5A"/>
    <w:rsid w:val="001C2FE4"/>
    <w:rsid w:val="001C4255"/>
    <w:rsid w:val="001C4909"/>
    <w:rsid w:val="001C6207"/>
    <w:rsid w:val="001D5624"/>
    <w:rsid w:val="001E0D9D"/>
    <w:rsid w:val="001E6A2E"/>
    <w:rsid w:val="001F1129"/>
    <w:rsid w:val="001F166B"/>
    <w:rsid w:val="001F1BE5"/>
    <w:rsid w:val="001F2CBF"/>
    <w:rsid w:val="001F3B12"/>
    <w:rsid w:val="001F3D38"/>
    <w:rsid w:val="001F4504"/>
    <w:rsid w:val="001F4B9B"/>
    <w:rsid w:val="002004CF"/>
    <w:rsid w:val="00201052"/>
    <w:rsid w:val="00202E48"/>
    <w:rsid w:val="002038DC"/>
    <w:rsid w:val="002041B5"/>
    <w:rsid w:val="00205F52"/>
    <w:rsid w:val="002068C5"/>
    <w:rsid w:val="00213ED6"/>
    <w:rsid w:val="00215204"/>
    <w:rsid w:val="0022082F"/>
    <w:rsid w:val="002244C9"/>
    <w:rsid w:val="00230FA2"/>
    <w:rsid w:val="00231608"/>
    <w:rsid w:val="0023273A"/>
    <w:rsid w:val="00235F1F"/>
    <w:rsid w:val="0024024A"/>
    <w:rsid w:val="00240CA6"/>
    <w:rsid w:val="00240F0F"/>
    <w:rsid w:val="00244DCB"/>
    <w:rsid w:val="002455B2"/>
    <w:rsid w:val="0025032D"/>
    <w:rsid w:val="0025222D"/>
    <w:rsid w:val="00254B74"/>
    <w:rsid w:val="00254E19"/>
    <w:rsid w:val="002551D7"/>
    <w:rsid w:val="0025554C"/>
    <w:rsid w:val="002565CB"/>
    <w:rsid w:val="00263673"/>
    <w:rsid w:val="00265DD1"/>
    <w:rsid w:val="00267615"/>
    <w:rsid w:val="00271AD5"/>
    <w:rsid w:val="00273CDD"/>
    <w:rsid w:val="00274BAC"/>
    <w:rsid w:val="002818F2"/>
    <w:rsid w:val="00287392"/>
    <w:rsid w:val="002902E4"/>
    <w:rsid w:val="002916AE"/>
    <w:rsid w:val="00292CC1"/>
    <w:rsid w:val="00292E97"/>
    <w:rsid w:val="0029303A"/>
    <w:rsid w:val="00294439"/>
    <w:rsid w:val="00294A2B"/>
    <w:rsid w:val="00294E62"/>
    <w:rsid w:val="0029539F"/>
    <w:rsid w:val="00296485"/>
    <w:rsid w:val="00296AA8"/>
    <w:rsid w:val="002A242B"/>
    <w:rsid w:val="002A4631"/>
    <w:rsid w:val="002A5164"/>
    <w:rsid w:val="002A58EC"/>
    <w:rsid w:val="002A5BA8"/>
    <w:rsid w:val="002A7734"/>
    <w:rsid w:val="002B033E"/>
    <w:rsid w:val="002B09A5"/>
    <w:rsid w:val="002B2E29"/>
    <w:rsid w:val="002B5452"/>
    <w:rsid w:val="002C18B5"/>
    <w:rsid w:val="002C3720"/>
    <w:rsid w:val="002C774B"/>
    <w:rsid w:val="002C7CBF"/>
    <w:rsid w:val="002D2701"/>
    <w:rsid w:val="002D62BD"/>
    <w:rsid w:val="002D6A9E"/>
    <w:rsid w:val="002D7CD7"/>
    <w:rsid w:val="002E0298"/>
    <w:rsid w:val="002E1984"/>
    <w:rsid w:val="002E565C"/>
    <w:rsid w:val="002E679F"/>
    <w:rsid w:val="002F1C0F"/>
    <w:rsid w:val="002F3176"/>
    <w:rsid w:val="002F4D84"/>
    <w:rsid w:val="002F53B8"/>
    <w:rsid w:val="002F56B1"/>
    <w:rsid w:val="003005D4"/>
    <w:rsid w:val="00300E4F"/>
    <w:rsid w:val="00302DA8"/>
    <w:rsid w:val="00313B85"/>
    <w:rsid w:val="00316A19"/>
    <w:rsid w:val="00323348"/>
    <w:rsid w:val="003321A8"/>
    <w:rsid w:val="00334837"/>
    <w:rsid w:val="00336170"/>
    <w:rsid w:val="00341351"/>
    <w:rsid w:val="00341F11"/>
    <w:rsid w:val="003422A4"/>
    <w:rsid w:val="00342DA1"/>
    <w:rsid w:val="00343FE6"/>
    <w:rsid w:val="003473E4"/>
    <w:rsid w:val="00350B0C"/>
    <w:rsid w:val="00351539"/>
    <w:rsid w:val="00357EA2"/>
    <w:rsid w:val="00362D1C"/>
    <w:rsid w:val="00363FA4"/>
    <w:rsid w:val="003646B9"/>
    <w:rsid w:val="0036590D"/>
    <w:rsid w:val="003702C7"/>
    <w:rsid w:val="003711D6"/>
    <w:rsid w:val="0037121F"/>
    <w:rsid w:val="00372ACB"/>
    <w:rsid w:val="00374418"/>
    <w:rsid w:val="00375100"/>
    <w:rsid w:val="00376D28"/>
    <w:rsid w:val="00377E4C"/>
    <w:rsid w:val="0038310F"/>
    <w:rsid w:val="00383A76"/>
    <w:rsid w:val="0038688F"/>
    <w:rsid w:val="00386CA7"/>
    <w:rsid w:val="003874D1"/>
    <w:rsid w:val="003A092E"/>
    <w:rsid w:val="003A7630"/>
    <w:rsid w:val="003A784D"/>
    <w:rsid w:val="003A7F27"/>
    <w:rsid w:val="003A7FDA"/>
    <w:rsid w:val="003B362D"/>
    <w:rsid w:val="003B3CEB"/>
    <w:rsid w:val="003B462F"/>
    <w:rsid w:val="003B47A3"/>
    <w:rsid w:val="003B4AD6"/>
    <w:rsid w:val="003B4D73"/>
    <w:rsid w:val="003B7AED"/>
    <w:rsid w:val="003C17D6"/>
    <w:rsid w:val="003C2C18"/>
    <w:rsid w:val="003C30FA"/>
    <w:rsid w:val="003C3D2B"/>
    <w:rsid w:val="003C49A3"/>
    <w:rsid w:val="003C710E"/>
    <w:rsid w:val="003C759E"/>
    <w:rsid w:val="003D0146"/>
    <w:rsid w:val="003D02E4"/>
    <w:rsid w:val="003D0862"/>
    <w:rsid w:val="003D20F9"/>
    <w:rsid w:val="003D3D4C"/>
    <w:rsid w:val="003D6125"/>
    <w:rsid w:val="003D61D3"/>
    <w:rsid w:val="003D7425"/>
    <w:rsid w:val="003E0A8B"/>
    <w:rsid w:val="003E436A"/>
    <w:rsid w:val="003E4F34"/>
    <w:rsid w:val="003F1044"/>
    <w:rsid w:val="003F3BCD"/>
    <w:rsid w:val="003F67C3"/>
    <w:rsid w:val="00400CE0"/>
    <w:rsid w:val="004019A2"/>
    <w:rsid w:val="0041540C"/>
    <w:rsid w:val="00420928"/>
    <w:rsid w:val="00422845"/>
    <w:rsid w:val="00424017"/>
    <w:rsid w:val="0042528D"/>
    <w:rsid w:val="0042712C"/>
    <w:rsid w:val="00430909"/>
    <w:rsid w:val="004316FE"/>
    <w:rsid w:val="00431F4C"/>
    <w:rsid w:val="00432B37"/>
    <w:rsid w:val="00433D5A"/>
    <w:rsid w:val="00434255"/>
    <w:rsid w:val="004353BA"/>
    <w:rsid w:val="00436D8C"/>
    <w:rsid w:val="00446610"/>
    <w:rsid w:val="00446E4C"/>
    <w:rsid w:val="00451279"/>
    <w:rsid w:val="0045260E"/>
    <w:rsid w:val="00454185"/>
    <w:rsid w:val="00455602"/>
    <w:rsid w:val="004567F1"/>
    <w:rsid w:val="004573F3"/>
    <w:rsid w:val="0046098C"/>
    <w:rsid w:val="00461A77"/>
    <w:rsid w:val="00461B97"/>
    <w:rsid w:val="0046372F"/>
    <w:rsid w:val="004667B4"/>
    <w:rsid w:val="00466FA4"/>
    <w:rsid w:val="00467474"/>
    <w:rsid w:val="00467A6E"/>
    <w:rsid w:val="00467D49"/>
    <w:rsid w:val="0047067F"/>
    <w:rsid w:val="00472088"/>
    <w:rsid w:val="004720E1"/>
    <w:rsid w:val="00472AF4"/>
    <w:rsid w:val="004823BA"/>
    <w:rsid w:val="00482D70"/>
    <w:rsid w:val="00484B4F"/>
    <w:rsid w:val="004855EE"/>
    <w:rsid w:val="00487E30"/>
    <w:rsid w:val="00490BC8"/>
    <w:rsid w:val="0049476D"/>
    <w:rsid w:val="00495FC4"/>
    <w:rsid w:val="00496EA3"/>
    <w:rsid w:val="004A0A06"/>
    <w:rsid w:val="004A1574"/>
    <w:rsid w:val="004A418A"/>
    <w:rsid w:val="004A505E"/>
    <w:rsid w:val="004A532D"/>
    <w:rsid w:val="004A6823"/>
    <w:rsid w:val="004A6877"/>
    <w:rsid w:val="004A69CB"/>
    <w:rsid w:val="004A77D2"/>
    <w:rsid w:val="004A7A73"/>
    <w:rsid w:val="004A7BAF"/>
    <w:rsid w:val="004B0D2D"/>
    <w:rsid w:val="004B0EE6"/>
    <w:rsid w:val="004B38C4"/>
    <w:rsid w:val="004B431C"/>
    <w:rsid w:val="004B46EC"/>
    <w:rsid w:val="004B55B7"/>
    <w:rsid w:val="004C0D95"/>
    <w:rsid w:val="004C3CF1"/>
    <w:rsid w:val="004C7073"/>
    <w:rsid w:val="004D5C52"/>
    <w:rsid w:val="004D5F66"/>
    <w:rsid w:val="004D6BA2"/>
    <w:rsid w:val="004E1FB1"/>
    <w:rsid w:val="004F067C"/>
    <w:rsid w:val="004F0CC1"/>
    <w:rsid w:val="004F294C"/>
    <w:rsid w:val="004F2D7B"/>
    <w:rsid w:val="004F6468"/>
    <w:rsid w:val="005021C1"/>
    <w:rsid w:val="00505818"/>
    <w:rsid w:val="00505F69"/>
    <w:rsid w:val="0051015F"/>
    <w:rsid w:val="00510492"/>
    <w:rsid w:val="0051053F"/>
    <w:rsid w:val="00511E71"/>
    <w:rsid w:val="005127C3"/>
    <w:rsid w:val="0052133D"/>
    <w:rsid w:val="00524D1C"/>
    <w:rsid w:val="00526E09"/>
    <w:rsid w:val="005304B9"/>
    <w:rsid w:val="0053221A"/>
    <w:rsid w:val="005370FC"/>
    <w:rsid w:val="005373AF"/>
    <w:rsid w:val="005416CD"/>
    <w:rsid w:val="00541B9C"/>
    <w:rsid w:val="0054348A"/>
    <w:rsid w:val="00545177"/>
    <w:rsid w:val="00545203"/>
    <w:rsid w:val="0054541B"/>
    <w:rsid w:val="0055235A"/>
    <w:rsid w:val="00555BB1"/>
    <w:rsid w:val="00563872"/>
    <w:rsid w:val="0056449E"/>
    <w:rsid w:val="005650C7"/>
    <w:rsid w:val="005679BE"/>
    <w:rsid w:val="005710A3"/>
    <w:rsid w:val="00572241"/>
    <w:rsid w:val="00572AD1"/>
    <w:rsid w:val="005751C9"/>
    <w:rsid w:val="00575392"/>
    <w:rsid w:val="00576050"/>
    <w:rsid w:val="00577891"/>
    <w:rsid w:val="005823AE"/>
    <w:rsid w:val="00583B25"/>
    <w:rsid w:val="00585B89"/>
    <w:rsid w:val="00585F6C"/>
    <w:rsid w:val="0059063D"/>
    <w:rsid w:val="005939B4"/>
    <w:rsid w:val="005952FC"/>
    <w:rsid w:val="005955DB"/>
    <w:rsid w:val="005A084F"/>
    <w:rsid w:val="005A0EF1"/>
    <w:rsid w:val="005A402E"/>
    <w:rsid w:val="005A4513"/>
    <w:rsid w:val="005A7E96"/>
    <w:rsid w:val="005B08F4"/>
    <w:rsid w:val="005B0940"/>
    <w:rsid w:val="005B2FD1"/>
    <w:rsid w:val="005B4BD1"/>
    <w:rsid w:val="005B6166"/>
    <w:rsid w:val="005B7104"/>
    <w:rsid w:val="005B7D00"/>
    <w:rsid w:val="005C0881"/>
    <w:rsid w:val="005C0E94"/>
    <w:rsid w:val="005C377E"/>
    <w:rsid w:val="005C44FB"/>
    <w:rsid w:val="005D3BD2"/>
    <w:rsid w:val="005D6E9F"/>
    <w:rsid w:val="005D75B5"/>
    <w:rsid w:val="005D7DD5"/>
    <w:rsid w:val="005E0E4A"/>
    <w:rsid w:val="005E138B"/>
    <w:rsid w:val="005E1AF0"/>
    <w:rsid w:val="005E21E5"/>
    <w:rsid w:val="005E7F5F"/>
    <w:rsid w:val="005F2C15"/>
    <w:rsid w:val="005F52FF"/>
    <w:rsid w:val="005F5745"/>
    <w:rsid w:val="005F57BF"/>
    <w:rsid w:val="005F61D4"/>
    <w:rsid w:val="0060002B"/>
    <w:rsid w:val="00601785"/>
    <w:rsid w:val="00603929"/>
    <w:rsid w:val="00605C52"/>
    <w:rsid w:val="00606844"/>
    <w:rsid w:val="00612282"/>
    <w:rsid w:val="0061673C"/>
    <w:rsid w:val="006216D2"/>
    <w:rsid w:val="00621ABB"/>
    <w:rsid w:val="00621AF1"/>
    <w:rsid w:val="006229E1"/>
    <w:rsid w:val="00622CE5"/>
    <w:rsid w:val="0062454F"/>
    <w:rsid w:val="0062459E"/>
    <w:rsid w:val="00624D4F"/>
    <w:rsid w:val="00625C6F"/>
    <w:rsid w:val="006260C4"/>
    <w:rsid w:val="00630057"/>
    <w:rsid w:val="0063010A"/>
    <w:rsid w:val="0063136C"/>
    <w:rsid w:val="00632B18"/>
    <w:rsid w:val="00633032"/>
    <w:rsid w:val="0064174C"/>
    <w:rsid w:val="006424A8"/>
    <w:rsid w:val="0064557E"/>
    <w:rsid w:val="00646CBA"/>
    <w:rsid w:val="0064764B"/>
    <w:rsid w:val="00651E14"/>
    <w:rsid w:val="00655050"/>
    <w:rsid w:val="00656180"/>
    <w:rsid w:val="006623FE"/>
    <w:rsid w:val="00664395"/>
    <w:rsid w:val="00665A29"/>
    <w:rsid w:val="00665FDC"/>
    <w:rsid w:val="006661AF"/>
    <w:rsid w:val="0066743D"/>
    <w:rsid w:val="00667553"/>
    <w:rsid w:val="0067089F"/>
    <w:rsid w:val="0067179A"/>
    <w:rsid w:val="006723FD"/>
    <w:rsid w:val="006756F7"/>
    <w:rsid w:val="006769C4"/>
    <w:rsid w:val="00676ADB"/>
    <w:rsid w:val="006816D8"/>
    <w:rsid w:val="00682A42"/>
    <w:rsid w:val="00690033"/>
    <w:rsid w:val="00693691"/>
    <w:rsid w:val="00694CFB"/>
    <w:rsid w:val="006A1ED5"/>
    <w:rsid w:val="006A2BC3"/>
    <w:rsid w:val="006A5B11"/>
    <w:rsid w:val="006A7AD4"/>
    <w:rsid w:val="006A7B92"/>
    <w:rsid w:val="006A7E2D"/>
    <w:rsid w:val="006B03F0"/>
    <w:rsid w:val="006B0EE1"/>
    <w:rsid w:val="006B34C3"/>
    <w:rsid w:val="006B65D3"/>
    <w:rsid w:val="006C5B02"/>
    <w:rsid w:val="006C70FF"/>
    <w:rsid w:val="006D010C"/>
    <w:rsid w:val="006D1260"/>
    <w:rsid w:val="006D4149"/>
    <w:rsid w:val="006E03D1"/>
    <w:rsid w:val="006E07AE"/>
    <w:rsid w:val="006E70F7"/>
    <w:rsid w:val="006E7EF9"/>
    <w:rsid w:val="006F1AF5"/>
    <w:rsid w:val="006F2571"/>
    <w:rsid w:val="006F3438"/>
    <w:rsid w:val="006F5BCD"/>
    <w:rsid w:val="006F736B"/>
    <w:rsid w:val="00700869"/>
    <w:rsid w:val="007025A9"/>
    <w:rsid w:val="00704412"/>
    <w:rsid w:val="00706EC4"/>
    <w:rsid w:val="00710AF7"/>
    <w:rsid w:val="0071185E"/>
    <w:rsid w:val="00712C6F"/>
    <w:rsid w:val="0071458A"/>
    <w:rsid w:val="00717DFC"/>
    <w:rsid w:val="00727615"/>
    <w:rsid w:val="00730CCA"/>
    <w:rsid w:val="00736764"/>
    <w:rsid w:val="007375E2"/>
    <w:rsid w:val="0074049B"/>
    <w:rsid w:val="007406B6"/>
    <w:rsid w:val="00743FC4"/>
    <w:rsid w:val="00744EC2"/>
    <w:rsid w:val="007465CA"/>
    <w:rsid w:val="007472E0"/>
    <w:rsid w:val="00751DCE"/>
    <w:rsid w:val="00753068"/>
    <w:rsid w:val="00760D90"/>
    <w:rsid w:val="00760EA5"/>
    <w:rsid w:val="00762D71"/>
    <w:rsid w:val="0076371B"/>
    <w:rsid w:val="00767C80"/>
    <w:rsid w:val="0077497C"/>
    <w:rsid w:val="00774B6A"/>
    <w:rsid w:val="0077647B"/>
    <w:rsid w:val="0077782A"/>
    <w:rsid w:val="0078466F"/>
    <w:rsid w:val="00785CF8"/>
    <w:rsid w:val="007869F9"/>
    <w:rsid w:val="00790116"/>
    <w:rsid w:val="007939D9"/>
    <w:rsid w:val="007950B8"/>
    <w:rsid w:val="0079512D"/>
    <w:rsid w:val="007951B2"/>
    <w:rsid w:val="00796B52"/>
    <w:rsid w:val="007A7B4C"/>
    <w:rsid w:val="007B00AD"/>
    <w:rsid w:val="007B18C9"/>
    <w:rsid w:val="007B19AD"/>
    <w:rsid w:val="007C1017"/>
    <w:rsid w:val="007C2D7C"/>
    <w:rsid w:val="007C34C8"/>
    <w:rsid w:val="007C37C0"/>
    <w:rsid w:val="007C6129"/>
    <w:rsid w:val="007C6719"/>
    <w:rsid w:val="007C7979"/>
    <w:rsid w:val="007D0695"/>
    <w:rsid w:val="007D4B7D"/>
    <w:rsid w:val="007D6B42"/>
    <w:rsid w:val="007D79B2"/>
    <w:rsid w:val="007E04EF"/>
    <w:rsid w:val="007E0FE1"/>
    <w:rsid w:val="007E139D"/>
    <w:rsid w:val="007E1578"/>
    <w:rsid w:val="007E29A3"/>
    <w:rsid w:val="007E66C0"/>
    <w:rsid w:val="007F2451"/>
    <w:rsid w:val="007F30FB"/>
    <w:rsid w:val="007F415F"/>
    <w:rsid w:val="007F435D"/>
    <w:rsid w:val="007F6558"/>
    <w:rsid w:val="007F6575"/>
    <w:rsid w:val="007F6983"/>
    <w:rsid w:val="00800FBF"/>
    <w:rsid w:val="00803201"/>
    <w:rsid w:val="00805504"/>
    <w:rsid w:val="00811059"/>
    <w:rsid w:val="00811436"/>
    <w:rsid w:val="0082068E"/>
    <w:rsid w:val="00820CDF"/>
    <w:rsid w:val="00824868"/>
    <w:rsid w:val="00826E60"/>
    <w:rsid w:val="00827184"/>
    <w:rsid w:val="00827D4F"/>
    <w:rsid w:val="0083092D"/>
    <w:rsid w:val="00831E75"/>
    <w:rsid w:val="008350FE"/>
    <w:rsid w:val="00835D83"/>
    <w:rsid w:val="00840CB1"/>
    <w:rsid w:val="0084199F"/>
    <w:rsid w:val="00842373"/>
    <w:rsid w:val="008457F1"/>
    <w:rsid w:val="00845938"/>
    <w:rsid w:val="00846879"/>
    <w:rsid w:val="0085178A"/>
    <w:rsid w:val="008526F6"/>
    <w:rsid w:val="008542B1"/>
    <w:rsid w:val="00855125"/>
    <w:rsid w:val="0086042D"/>
    <w:rsid w:val="00860728"/>
    <w:rsid w:val="00861905"/>
    <w:rsid w:val="00864467"/>
    <w:rsid w:val="00864A7F"/>
    <w:rsid w:val="00870CC7"/>
    <w:rsid w:val="0087171C"/>
    <w:rsid w:val="00872508"/>
    <w:rsid w:val="00872F2B"/>
    <w:rsid w:val="00873156"/>
    <w:rsid w:val="008734AC"/>
    <w:rsid w:val="00877E54"/>
    <w:rsid w:val="008813D7"/>
    <w:rsid w:val="00884219"/>
    <w:rsid w:val="008912A3"/>
    <w:rsid w:val="00891B21"/>
    <w:rsid w:val="008928E1"/>
    <w:rsid w:val="00893788"/>
    <w:rsid w:val="00893F23"/>
    <w:rsid w:val="008A27D3"/>
    <w:rsid w:val="008A3F2D"/>
    <w:rsid w:val="008A7222"/>
    <w:rsid w:val="008B3152"/>
    <w:rsid w:val="008B538B"/>
    <w:rsid w:val="008B7243"/>
    <w:rsid w:val="008B7E1D"/>
    <w:rsid w:val="008C23FC"/>
    <w:rsid w:val="008C298D"/>
    <w:rsid w:val="008C55CE"/>
    <w:rsid w:val="008D128A"/>
    <w:rsid w:val="008D1971"/>
    <w:rsid w:val="008D1E61"/>
    <w:rsid w:val="008D3A88"/>
    <w:rsid w:val="008D3D4D"/>
    <w:rsid w:val="008D47C1"/>
    <w:rsid w:val="008D5A9C"/>
    <w:rsid w:val="008D65EF"/>
    <w:rsid w:val="008D6DCE"/>
    <w:rsid w:val="008D756B"/>
    <w:rsid w:val="008E0309"/>
    <w:rsid w:val="008E1839"/>
    <w:rsid w:val="008E22FB"/>
    <w:rsid w:val="008E57AD"/>
    <w:rsid w:val="008E6880"/>
    <w:rsid w:val="008F07BD"/>
    <w:rsid w:val="008F2AF3"/>
    <w:rsid w:val="008F555B"/>
    <w:rsid w:val="008F5B44"/>
    <w:rsid w:val="008F5E08"/>
    <w:rsid w:val="00903843"/>
    <w:rsid w:val="00906179"/>
    <w:rsid w:val="00907060"/>
    <w:rsid w:val="00907AF8"/>
    <w:rsid w:val="009123C9"/>
    <w:rsid w:val="00913C07"/>
    <w:rsid w:val="00917031"/>
    <w:rsid w:val="00921791"/>
    <w:rsid w:val="00922851"/>
    <w:rsid w:val="00923C54"/>
    <w:rsid w:val="00923DBB"/>
    <w:rsid w:val="00923F02"/>
    <w:rsid w:val="0092564A"/>
    <w:rsid w:val="00926C5E"/>
    <w:rsid w:val="00926CF5"/>
    <w:rsid w:val="00931750"/>
    <w:rsid w:val="00931AD9"/>
    <w:rsid w:val="00934246"/>
    <w:rsid w:val="00934654"/>
    <w:rsid w:val="00935134"/>
    <w:rsid w:val="009362CA"/>
    <w:rsid w:val="00941105"/>
    <w:rsid w:val="00942BEC"/>
    <w:rsid w:val="00943ABD"/>
    <w:rsid w:val="00946A9C"/>
    <w:rsid w:val="0095011F"/>
    <w:rsid w:val="0095085E"/>
    <w:rsid w:val="009528B9"/>
    <w:rsid w:val="00953417"/>
    <w:rsid w:val="00954B9A"/>
    <w:rsid w:val="0095536A"/>
    <w:rsid w:val="00955949"/>
    <w:rsid w:val="00956709"/>
    <w:rsid w:val="009603FD"/>
    <w:rsid w:val="00960FDE"/>
    <w:rsid w:val="009615E0"/>
    <w:rsid w:val="00961D7B"/>
    <w:rsid w:val="00975097"/>
    <w:rsid w:val="009762A8"/>
    <w:rsid w:val="009765CD"/>
    <w:rsid w:val="00976927"/>
    <w:rsid w:val="00976CED"/>
    <w:rsid w:val="0098235A"/>
    <w:rsid w:val="009910BF"/>
    <w:rsid w:val="0099238A"/>
    <w:rsid w:val="00992EDC"/>
    <w:rsid w:val="009A5282"/>
    <w:rsid w:val="009A616D"/>
    <w:rsid w:val="009B10DD"/>
    <w:rsid w:val="009B4755"/>
    <w:rsid w:val="009B7347"/>
    <w:rsid w:val="009B75C5"/>
    <w:rsid w:val="009C1B0A"/>
    <w:rsid w:val="009C271B"/>
    <w:rsid w:val="009C3708"/>
    <w:rsid w:val="009C4816"/>
    <w:rsid w:val="009C4C56"/>
    <w:rsid w:val="009C53BC"/>
    <w:rsid w:val="009C6B79"/>
    <w:rsid w:val="009C6BF5"/>
    <w:rsid w:val="009C6D4F"/>
    <w:rsid w:val="009C76F5"/>
    <w:rsid w:val="009C7807"/>
    <w:rsid w:val="009D0BA2"/>
    <w:rsid w:val="009D2119"/>
    <w:rsid w:val="009D4DC6"/>
    <w:rsid w:val="009E017D"/>
    <w:rsid w:val="009E066D"/>
    <w:rsid w:val="009E1537"/>
    <w:rsid w:val="009E2A8C"/>
    <w:rsid w:val="009E417A"/>
    <w:rsid w:val="009E46A3"/>
    <w:rsid w:val="009E695B"/>
    <w:rsid w:val="009F4235"/>
    <w:rsid w:val="009F4BD1"/>
    <w:rsid w:val="009F6440"/>
    <w:rsid w:val="009F70F7"/>
    <w:rsid w:val="00A00ACB"/>
    <w:rsid w:val="00A030D0"/>
    <w:rsid w:val="00A054C0"/>
    <w:rsid w:val="00A05931"/>
    <w:rsid w:val="00A05C48"/>
    <w:rsid w:val="00A05DC3"/>
    <w:rsid w:val="00A06168"/>
    <w:rsid w:val="00A06C48"/>
    <w:rsid w:val="00A10CE2"/>
    <w:rsid w:val="00A136BD"/>
    <w:rsid w:val="00A1487C"/>
    <w:rsid w:val="00A168A2"/>
    <w:rsid w:val="00A1734D"/>
    <w:rsid w:val="00A17B68"/>
    <w:rsid w:val="00A31E62"/>
    <w:rsid w:val="00A332EB"/>
    <w:rsid w:val="00A34733"/>
    <w:rsid w:val="00A352D5"/>
    <w:rsid w:val="00A35462"/>
    <w:rsid w:val="00A37224"/>
    <w:rsid w:val="00A417A9"/>
    <w:rsid w:val="00A41C4E"/>
    <w:rsid w:val="00A43151"/>
    <w:rsid w:val="00A4338A"/>
    <w:rsid w:val="00A46E4C"/>
    <w:rsid w:val="00A47BCF"/>
    <w:rsid w:val="00A50C45"/>
    <w:rsid w:val="00A50EBF"/>
    <w:rsid w:val="00A5221C"/>
    <w:rsid w:val="00A52890"/>
    <w:rsid w:val="00A52A8F"/>
    <w:rsid w:val="00A62E7E"/>
    <w:rsid w:val="00A64081"/>
    <w:rsid w:val="00A6505E"/>
    <w:rsid w:val="00A66212"/>
    <w:rsid w:val="00A665BC"/>
    <w:rsid w:val="00A67021"/>
    <w:rsid w:val="00A750F1"/>
    <w:rsid w:val="00A77074"/>
    <w:rsid w:val="00A80013"/>
    <w:rsid w:val="00A83FD7"/>
    <w:rsid w:val="00A8416E"/>
    <w:rsid w:val="00A92F6D"/>
    <w:rsid w:val="00A92FDA"/>
    <w:rsid w:val="00A94195"/>
    <w:rsid w:val="00A97E1E"/>
    <w:rsid w:val="00AA0BC1"/>
    <w:rsid w:val="00AA3CB7"/>
    <w:rsid w:val="00AA77EC"/>
    <w:rsid w:val="00AA7B90"/>
    <w:rsid w:val="00AB0F03"/>
    <w:rsid w:val="00AB2183"/>
    <w:rsid w:val="00AB4AD1"/>
    <w:rsid w:val="00AB5F3E"/>
    <w:rsid w:val="00AB7E7C"/>
    <w:rsid w:val="00AC2DE8"/>
    <w:rsid w:val="00AC38D2"/>
    <w:rsid w:val="00AD10F9"/>
    <w:rsid w:val="00AD2897"/>
    <w:rsid w:val="00AD2B16"/>
    <w:rsid w:val="00AD2D15"/>
    <w:rsid w:val="00AD401E"/>
    <w:rsid w:val="00AD52F9"/>
    <w:rsid w:val="00AE0AE2"/>
    <w:rsid w:val="00AE222E"/>
    <w:rsid w:val="00AE411F"/>
    <w:rsid w:val="00AE43B1"/>
    <w:rsid w:val="00AE4455"/>
    <w:rsid w:val="00AE6D86"/>
    <w:rsid w:val="00AE715A"/>
    <w:rsid w:val="00AF108F"/>
    <w:rsid w:val="00AF1AAA"/>
    <w:rsid w:val="00AF2844"/>
    <w:rsid w:val="00AF38DD"/>
    <w:rsid w:val="00AF3B41"/>
    <w:rsid w:val="00AF45A6"/>
    <w:rsid w:val="00B01870"/>
    <w:rsid w:val="00B02874"/>
    <w:rsid w:val="00B0450A"/>
    <w:rsid w:val="00B04E38"/>
    <w:rsid w:val="00B0573F"/>
    <w:rsid w:val="00B100B6"/>
    <w:rsid w:val="00B1721C"/>
    <w:rsid w:val="00B20C21"/>
    <w:rsid w:val="00B21E32"/>
    <w:rsid w:val="00B25CAF"/>
    <w:rsid w:val="00B26669"/>
    <w:rsid w:val="00B30598"/>
    <w:rsid w:val="00B3223D"/>
    <w:rsid w:val="00B360A0"/>
    <w:rsid w:val="00B37E8C"/>
    <w:rsid w:val="00B40B4F"/>
    <w:rsid w:val="00B424C0"/>
    <w:rsid w:val="00B428B8"/>
    <w:rsid w:val="00B42AA7"/>
    <w:rsid w:val="00B42D8F"/>
    <w:rsid w:val="00B4313B"/>
    <w:rsid w:val="00B43701"/>
    <w:rsid w:val="00B44914"/>
    <w:rsid w:val="00B45785"/>
    <w:rsid w:val="00B504AD"/>
    <w:rsid w:val="00B5155E"/>
    <w:rsid w:val="00B52F0C"/>
    <w:rsid w:val="00B53A8B"/>
    <w:rsid w:val="00B5541A"/>
    <w:rsid w:val="00B609F4"/>
    <w:rsid w:val="00B61947"/>
    <w:rsid w:val="00B62172"/>
    <w:rsid w:val="00B652C6"/>
    <w:rsid w:val="00B76B3A"/>
    <w:rsid w:val="00B8004A"/>
    <w:rsid w:val="00B81AB3"/>
    <w:rsid w:val="00B8257C"/>
    <w:rsid w:val="00B8484B"/>
    <w:rsid w:val="00B84E32"/>
    <w:rsid w:val="00B85757"/>
    <w:rsid w:val="00B955ED"/>
    <w:rsid w:val="00B95DD5"/>
    <w:rsid w:val="00B9741C"/>
    <w:rsid w:val="00BA01B7"/>
    <w:rsid w:val="00BA0909"/>
    <w:rsid w:val="00BA1474"/>
    <w:rsid w:val="00BA22F6"/>
    <w:rsid w:val="00BA4BF4"/>
    <w:rsid w:val="00BA5779"/>
    <w:rsid w:val="00BA57D9"/>
    <w:rsid w:val="00BA6965"/>
    <w:rsid w:val="00BA72D0"/>
    <w:rsid w:val="00BA794B"/>
    <w:rsid w:val="00BB0F5D"/>
    <w:rsid w:val="00BB1D58"/>
    <w:rsid w:val="00BB2A09"/>
    <w:rsid w:val="00BB4161"/>
    <w:rsid w:val="00BB566E"/>
    <w:rsid w:val="00BB774C"/>
    <w:rsid w:val="00BC0246"/>
    <w:rsid w:val="00BC1913"/>
    <w:rsid w:val="00BC2250"/>
    <w:rsid w:val="00BC602D"/>
    <w:rsid w:val="00BC65C2"/>
    <w:rsid w:val="00BC6672"/>
    <w:rsid w:val="00BC6AFC"/>
    <w:rsid w:val="00BD1B44"/>
    <w:rsid w:val="00BD2329"/>
    <w:rsid w:val="00BD5AC0"/>
    <w:rsid w:val="00BD5B54"/>
    <w:rsid w:val="00BD68A1"/>
    <w:rsid w:val="00BD7149"/>
    <w:rsid w:val="00BE0CE6"/>
    <w:rsid w:val="00BE4603"/>
    <w:rsid w:val="00BE4E70"/>
    <w:rsid w:val="00BE51A3"/>
    <w:rsid w:val="00BE760F"/>
    <w:rsid w:val="00BF05EA"/>
    <w:rsid w:val="00BF068F"/>
    <w:rsid w:val="00BF1072"/>
    <w:rsid w:val="00BF1105"/>
    <w:rsid w:val="00BF2CFE"/>
    <w:rsid w:val="00BF3AF6"/>
    <w:rsid w:val="00BF4655"/>
    <w:rsid w:val="00BF6967"/>
    <w:rsid w:val="00BF7687"/>
    <w:rsid w:val="00C004DC"/>
    <w:rsid w:val="00C00BF1"/>
    <w:rsid w:val="00C01E2C"/>
    <w:rsid w:val="00C01EB8"/>
    <w:rsid w:val="00C03720"/>
    <w:rsid w:val="00C06E8C"/>
    <w:rsid w:val="00C129F3"/>
    <w:rsid w:val="00C130DE"/>
    <w:rsid w:val="00C14C7D"/>
    <w:rsid w:val="00C168A2"/>
    <w:rsid w:val="00C16C1B"/>
    <w:rsid w:val="00C21844"/>
    <w:rsid w:val="00C23E04"/>
    <w:rsid w:val="00C31F6B"/>
    <w:rsid w:val="00C35767"/>
    <w:rsid w:val="00C363AC"/>
    <w:rsid w:val="00C36AF5"/>
    <w:rsid w:val="00C41E12"/>
    <w:rsid w:val="00C44214"/>
    <w:rsid w:val="00C468D7"/>
    <w:rsid w:val="00C509AB"/>
    <w:rsid w:val="00C54D25"/>
    <w:rsid w:val="00C57769"/>
    <w:rsid w:val="00C616FB"/>
    <w:rsid w:val="00C61E9E"/>
    <w:rsid w:val="00C62326"/>
    <w:rsid w:val="00C6232F"/>
    <w:rsid w:val="00C641FE"/>
    <w:rsid w:val="00C65A74"/>
    <w:rsid w:val="00C71AAF"/>
    <w:rsid w:val="00C80B76"/>
    <w:rsid w:val="00C87DB7"/>
    <w:rsid w:val="00C92110"/>
    <w:rsid w:val="00C94980"/>
    <w:rsid w:val="00C953FB"/>
    <w:rsid w:val="00C9609C"/>
    <w:rsid w:val="00C965D2"/>
    <w:rsid w:val="00C97756"/>
    <w:rsid w:val="00CA12BE"/>
    <w:rsid w:val="00CA40B2"/>
    <w:rsid w:val="00CA4626"/>
    <w:rsid w:val="00CA5889"/>
    <w:rsid w:val="00CB05DA"/>
    <w:rsid w:val="00CB2CD8"/>
    <w:rsid w:val="00CB7078"/>
    <w:rsid w:val="00CC3BB3"/>
    <w:rsid w:val="00CC4251"/>
    <w:rsid w:val="00CC481A"/>
    <w:rsid w:val="00CC4F71"/>
    <w:rsid w:val="00CD13BE"/>
    <w:rsid w:val="00CD46C5"/>
    <w:rsid w:val="00CD7506"/>
    <w:rsid w:val="00CD760B"/>
    <w:rsid w:val="00CE21A6"/>
    <w:rsid w:val="00CE36C9"/>
    <w:rsid w:val="00CE4087"/>
    <w:rsid w:val="00CE57EB"/>
    <w:rsid w:val="00CF169F"/>
    <w:rsid w:val="00CF17AD"/>
    <w:rsid w:val="00CF4723"/>
    <w:rsid w:val="00CF743A"/>
    <w:rsid w:val="00D01F13"/>
    <w:rsid w:val="00D0414C"/>
    <w:rsid w:val="00D04A00"/>
    <w:rsid w:val="00D04A14"/>
    <w:rsid w:val="00D05E38"/>
    <w:rsid w:val="00D11F15"/>
    <w:rsid w:val="00D15D54"/>
    <w:rsid w:val="00D16001"/>
    <w:rsid w:val="00D20D8D"/>
    <w:rsid w:val="00D24292"/>
    <w:rsid w:val="00D256CA"/>
    <w:rsid w:val="00D25F48"/>
    <w:rsid w:val="00D32B09"/>
    <w:rsid w:val="00D350FA"/>
    <w:rsid w:val="00D447FF"/>
    <w:rsid w:val="00D44A25"/>
    <w:rsid w:val="00D51E37"/>
    <w:rsid w:val="00D545BF"/>
    <w:rsid w:val="00D54895"/>
    <w:rsid w:val="00D569E2"/>
    <w:rsid w:val="00D60A23"/>
    <w:rsid w:val="00D60EE1"/>
    <w:rsid w:val="00D62121"/>
    <w:rsid w:val="00D62388"/>
    <w:rsid w:val="00D63925"/>
    <w:rsid w:val="00D63A44"/>
    <w:rsid w:val="00D66744"/>
    <w:rsid w:val="00D67047"/>
    <w:rsid w:val="00D709AA"/>
    <w:rsid w:val="00D7197D"/>
    <w:rsid w:val="00D73A89"/>
    <w:rsid w:val="00D75CEF"/>
    <w:rsid w:val="00D76289"/>
    <w:rsid w:val="00D762EE"/>
    <w:rsid w:val="00D80A6B"/>
    <w:rsid w:val="00D810CF"/>
    <w:rsid w:val="00D81A9F"/>
    <w:rsid w:val="00D82491"/>
    <w:rsid w:val="00D82C18"/>
    <w:rsid w:val="00D90A61"/>
    <w:rsid w:val="00D92DCE"/>
    <w:rsid w:val="00D94F62"/>
    <w:rsid w:val="00D97838"/>
    <w:rsid w:val="00DA06A5"/>
    <w:rsid w:val="00DA150D"/>
    <w:rsid w:val="00DA3BFD"/>
    <w:rsid w:val="00DA3FDE"/>
    <w:rsid w:val="00DA445D"/>
    <w:rsid w:val="00DA5E9B"/>
    <w:rsid w:val="00DA6AA4"/>
    <w:rsid w:val="00DB3E90"/>
    <w:rsid w:val="00DC68DB"/>
    <w:rsid w:val="00DD172B"/>
    <w:rsid w:val="00DD1A6E"/>
    <w:rsid w:val="00DD2E09"/>
    <w:rsid w:val="00DD4227"/>
    <w:rsid w:val="00DD5BB8"/>
    <w:rsid w:val="00DD5D50"/>
    <w:rsid w:val="00DD7571"/>
    <w:rsid w:val="00DD7EB4"/>
    <w:rsid w:val="00DE4198"/>
    <w:rsid w:val="00DE4B31"/>
    <w:rsid w:val="00DE51CD"/>
    <w:rsid w:val="00DE5D21"/>
    <w:rsid w:val="00DE7A4F"/>
    <w:rsid w:val="00DF2634"/>
    <w:rsid w:val="00DF5084"/>
    <w:rsid w:val="00DF552F"/>
    <w:rsid w:val="00DF6F6C"/>
    <w:rsid w:val="00DF7586"/>
    <w:rsid w:val="00E00368"/>
    <w:rsid w:val="00E0084F"/>
    <w:rsid w:val="00E02ED3"/>
    <w:rsid w:val="00E11172"/>
    <w:rsid w:val="00E115EB"/>
    <w:rsid w:val="00E12ABE"/>
    <w:rsid w:val="00E16228"/>
    <w:rsid w:val="00E22903"/>
    <w:rsid w:val="00E22E5A"/>
    <w:rsid w:val="00E25F73"/>
    <w:rsid w:val="00E2687B"/>
    <w:rsid w:val="00E272C5"/>
    <w:rsid w:val="00E2737D"/>
    <w:rsid w:val="00E31476"/>
    <w:rsid w:val="00E33C57"/>
    <w:rsid w:val="00E33CE2"/>
    <w:rsid w:val="00E33ECD"/>
    <w:rsid w:val="00E350C4"/>
    <w:rsid w:val="00E3734C"/>
    <w:rsid w:val="00E50D85"/>
    <w:rsid w:val="00E51373"/>
    <w:rsid w:val="00E51DAE"/>
    <w:rsid w:val="00E556F0"/>
    <w:rsid w:val="00E567C5"/>
    <w:rsid w:val="00E62885"/>
    <w:rsid w:val="00E62EAC"/>
    <w:rsid w:val="00E632CE"/>
    <w:rsid w:val="00E650FF"/>
    <w:rsid w:val="00E700BD"/>
    <w:rsid w:val="00E71AF0"/>
    <w:rsid w:val="00E74907"/>
    <w:rsid w:val="00E74DC9"/>
    <w:rsid w:val="00E76851"/>
    <w:rsid w:val="00E80B32"/>
    <w:rsid w:val="00E81B6B"/>
    <w:rsid w:val="00E84205"/>
    <w:rsid w:val="00E84A56"/>
    <w:rsid w:val="00E8672E"/>
    <w:rsid w:val="00E96846"/>
    <w:rsid w:val="00EA08E9"/>
    <w:rsid w:val="00EA3532"/>
    <w:rsid w:val="00EA46B1"/>
    <w:rsid w:val="00EA4D26"/>
    <w:rsid w:val="00EB1651"/>
    <w:rsid w:val="00EB48B0"/>
    <w:rsid w:val="00EB7615"/>
    <w:rsid w:val="00EC0969"/>
    <w:rsid w:val="00EC163A"/>
    <w:rsid w:val="00EC1B2F"/>
    <w:rsid w:val="00EC3E2B"/>
    <w:rsid w:val="00EC51A3"/>
    <w:rsid w:val="00EC68AC"/>
    <w:rsid w:val="00EC73B8"/>
    <w:rsid w:val="00ED08C4"/>
    <w:rsid w:val="00ED0C2B"/>
    <w:rsid w:val="00ED2ADB"/>
    <w:rsid w:val="00ED2FF3"/>
    <w:rsid w:val="00EE190D"/>
    <w:rsid w:val="00EE236C"/>
    <w:rsid w:val="00EE2AA2"/>
    <w:rsid w:val="00EE3706"/>
    <w:rsid w:val="00EE4C65"/>
    <w:rsid w:val="00EE6184"/>
    <w:rsid w:val="00EE6774"/>
    <w:rsid w:val="00EE6EA8"/>
    <w:rsid w:val="00EE76C5"/>
    <w:rsid w:val="00EE7A84"/>
    <w:rsid w:val="00EF658C"/>
    <w:rsid w:val="00EF7D20"/>
    <w:rsid w:val="00F00C07"/>
    <w:rsid w:val="00F0244C"/>
    <w:rsid w:val="00F0314C"/>
    <w:rsid w:val="00F062D8"/>
    <w:rsid w:val="00F06712"/>
    <w:rsid w:val="00F07364"/>
    <w:rsid w:val="00F07B22"/>
    <w:rsid w:val="00F10C7A"/>
    <w:rsid w:val="00F1243D"/>
    <w:rsid w:val="00F158E0"/>
    <w:rsid w:val="00F16399"/>
    <w:rsid w:val="00F21AA2"/>
    <w:rsid w:val="00F21E5B"/>
    <w:rsid w:val="00F30305"/>
    <w:rsid w:val="00F340A1"/>
    <w:rsid w:val="00F34836"/>
    <w:rsid w:val="00F34A09"/>
    <w:rsid w:val="00F47276"/>
    <w:rsid w:val="00F5468D"/>
    <w:rsid w:val="00F5779E"/>
    <w:rsid w:val="00F614AF"/>
    <w:rsid w:val="00F6440E"/>
    <w:rsid w:val="00F645E5"/>
    <w:rsid w:val="00F665BD"/>
    <w:rsid w:val="00F70B2D"/>
    <w:rsid w:val="00F87B38"/>
    <w:rsid w:val="00F87DB7"/>
    <w:rsid w:val="00F87FA1"/>
    <w:rsid w:val="00F93300"/>
    <w:rsid w:val="00F942A4"/>
    <w:rsid w:val="00FA1A62"/>
    <w:rsid w:val="00FA3660"/>
    <w:rsid w:val="00FA3DB7"/>
    <w:rsid w:val="00FB0869"/>
    <w:rsid w:val="00FB095F"/>
    <w:rsid w:val="00FB29FC"/>
    <w:rsid w:val="00FC18F8"/>
    <w:rsid w:val="00FC23C4"/>
    <w:rsid w:val="00FC35DA"/>
    <w:rsid w:val="00FC5EAC"/>
    <w:rsid w:val="00FD0072"/>
    <w:rsid w:val="00FD23B1"/>
    <w:rsid w:val="00FD51E9"/>
    <w:rsid w:val="00FD7C7E"/>
    <w:rsid w:val="00FE3B79"/>
    <w:rsid w:val="00FE5C92"/>
    <w:rsid w:val="00FE68B0"/>
    <w:rsid w:val="00FE7315"/>
    <w:rsid w:val="00FE7517"/>
    <w:rsid w:val="00FF0F4B"/>
    <w:rsid w:val="00FF4452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4297005"/>
  <w15:docId w15:val="{5B2BCF92-5F39-4907-A17C-0D6E4DCC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573F"/>
    <w:pPr>
      <w:spacing w:line="360" w:lineRule="auto"/>
      <w:jc w:val="both"/>
    </w:pPr>
    <w:rPr>
      <w:rFonts w:ascii="Helvetica Neue" w:hAnsi="Helvetica Neue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08E9"/>
    <w:pPr>
      <w:numPr>
        <w:numId w:val="21"/>
      </w:numPr>
      <w:pBdr>
        <w:top w:val="single" w:sz="24" w:space="0" w:color="C6D9F1" w:themeColor="text2" w:themeTint="33"/>
        <w:left w:val="single" w:sz="24" w:space="0" w:color="C6D9F1" w:themeColor="text2" w:themeTint="33"/>
        <w:bottom w:val="single" w:sz="24" w:space="0" w:color="C6D9F1" w:themeColor="text2" w:themeTint="33"/>
        <w:right w:val="single" w:sz="24" w:space="0" w:color="C6D9F1" w:themeColor="text2" w:themeTint="33"/>
      </w:pBdr>
      <w:shd w:val="clear" w:color="auto" w:fill="C6D9F1" w:themeFill="text2" w:themeFillTint="33"/>
      <w:spacing w:before="320" w:after="240" w:line="240" w:lineRule="auto"/>
      <w:ind w:left="431" w:hanging="431"/>
      <w:outlineLvl w:val="0"/>
    </w:pPr>
    <w:rPr>
      <w:caps/>
      <w:color w:val="404040" w:themeColor="text1" w:themeTint="BF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518"/>
    <w:pPr>
      <w:numPr>
        <w:ilvl w:val="1"/>
        <w:numId w:val="21"/>
      </w:num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hd w:val="clear" w:color="auto" w:fill="FFFFFF" w:themeFill="background1"/>
      <w:spacing w:after="0"/>
      <w:outlineLvl w:val="1"/>
    </w:pPr>
    <w:rPr>
      <w:caps/>
      <w:color w:val="4F81BD" w:themeColor="accent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6E8C"/>
    <w:pPr>
      <w:numPr>
        <w:ilvl w:val="2"/>
        <w:numId w:val="21"/>
      </w:numPr>
      <w:spacing w:before="300" w:after="0"/>
      <w:outlineLvl w:val="2"/>
    </w:pPr>
    <w:rPr>
      <w:caps/>
      <w:color w:val="595959" w:themeColor="text1" w:themeTint="A6"/>
      <w:spacing w:val="15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2C6F"/>
    <w:pPr>
      <w:numPr>
        <w:ilvl w:val="3"/>
        <w:numId w:val="21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2C6F"/>
    <w:pPr>
      <w:numPr>
        <w:ilvl w:val="4"/>
        <w:numId w:val="21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2C6F"/>
    <w:pPr>
      <w:numPr>
        <w:ilvl w:val="5"/>
        <w:numId w:val="21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2C6F"/>
    <w:pPr>
      <w:numPr>
        <w:ilvl w:val="6"/>
        <w:numId w:val="21"/>
      </w:num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2C6F"/>
    <w:pPr>
      <w:numPr>
        <w:ilvl w:val="7"/>
        <w:numId w:val="2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2C6F"/>
    <w:pPr>
      <w:numPr>
        <w:ilvl w:val="8"/>
        <w:numId w:val="2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2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2C6F"/>
  </w:style>
  <w:style w:type="paragraph" w:styleId="Fuzeile">
    <w:name w:val="footer"/>
    <w:basedOn w:val="Standard"/>
    <w:link w:val="FuzeileZchn"/>
    <w:uiPriority w:val="99"/>
    <w:unhideWhenUsed/>
    <w:rsid w:val="00712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2C6F"/>
  </w:style>
  <w:style w:type="paragraph" w:styleId="Titel">
    <w:name w:val="Title"/>
    <w:basedOn w:val="Standard"/>
    <w:next w:val="Standard"/>
    <w:link w:val="TitelZchn"/>
    <w:uiPriority w:val="10"/>
    <w:qFormat/>
    <w:rsid w:val="00712C6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12C6F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08E9"/>
    <w:rPr>
      <w:rFonts w:ascii="Helvetica Neue" w:hAnsi="Helvetica Neue"/>
      <w:caps/>
      <w:color w:val="404040" w:themeColor="text1" w:themeTint="BF"/>
      <w:spacing w:val="15"/>
      <w:sz w:val="24"/>
      <w:shd w:val="clear" w:color="auto" w:fill="C6D9F1" w:themeFill="tex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5518"/>
    <w:rPr>
      <w:rFonts w:ascii="Helvetica Neue" w:hAnsi="Helvetica Neue"/>
      <w:caps/>
      <w:color w:val="4F81BD" w:themeColor="accent1"/>
      <w:spacing w:val="15"/>
      <w:sz w:val="24"/>
      <w:shd w:val="clear" w:color="auto" w:fill="FFFFFF" w:themeFill="background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06E8C"/>
    <w:rPr>
      <w:rFonts w:ascii="Helvetica Neue" w:hAnsi="Helvetica Neue"/>
      <w:caps/>
      <w:color w:val="595959" w:themeColor="text1" w:themeTint="A6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2C6F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2C6F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2C6F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2C6F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2C6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2C6F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712C6F"/>
    <w:rPr>
      <w:b/>
      <w:bCs/>
      <w:color w:val="365F91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5CEF"/>
    <w:pPr>
      <w:spacing w:before="240" w:after="240" w:line="240" w:lineRule="auto"/>
    </w:pPr>
    <w:rPr>
      <w:caps/>
      <w:color w:val="365F91" w:themeColor="accent1" w:themeShade="BF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5CEF"/>
    <w:rPr>
      <w:caps/>
      <w:color w:val="365F91" w:themeColor="accent1" w:themeShade="BF"/>
      <w:spacing w:val="10"/>
      <w:sz w:val="24"/>
      <w:szCs w:val="24"/>
    </w:rPr>
  </w:style>
  <w:style w:type="character" w:styleId="Fett">
    <w:name w:val="Strong"/>
    <w:uiPriority w:val="22"/>
    <w:qFormat/>
    <w:rsid w:val="00712C6F"/>
    <w:rPr>
      <w:b/>
      <w:bCs/>
    </w:rPr>
  </w:style>
  <w:style w:type="character" w:styleId="Hervorhebung">
    <w:name w:val="Emphasis"/>
    <w:uiPriority w:val="20"/>
    <w:qFormat/>
    <w:rsid w:val="0082068E"/>
    <w:rPr>
      <w:caps/>
      <w:color w:val="595959" w:themeColor="text1" w:themeTint="A6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712C6F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12C6F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712C6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12C6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12C6F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712C6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2C6F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712C6F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712C6F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712C6F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712C6F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712C6F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12C6F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4947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49476D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003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0033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296AA8"/>
    <w:rPr>
      <w:color w:val="808080"/>
    </w:rPr>
  </w:style>
  <w:style w:type="paragraph" w:styleId="Verzeichnis2">
    <w:name w:val="toc 2"/>
    <w:basedOn w:val="Standard"/>
    <w:next w:val="Standard"/>
    <w:autoRedefine/>
    <w:uiPriority w:val="39"/>
    <w:unhideWhenUsed/>
    <w:rsid w:val="00E51373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E5137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51373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E51373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505818"/>
  </w:style>
  <w:style w:type="character" w:customStyle="1" w:styleId="apple-converted-space">
    <w:name w:val="apple-converted-space"/>
    <w:basedOn w:val="Absatz-Standardschriftart"/>
    <w:rsid w:val="00A37224"/>
  </w:style>
  <w:style w:type="paragraph" w:styleId="StandardWeb">
    <w:name w:val="Normal (Web)"/>
    <w:basedOn w:val="Standard"/>
    <w:uiPriority w:val="99"/>
    <w:semiHidden/>
    <w:unhideWhenUsed/>
    <w:rsid w:val="00BD1B44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de-CH"/>
    </w:rPr>
  </w:style>
  <w:style w:type="table" w:customStyle="1" w:styleId="Gitternetztabelle31">
    <w:name w:val="Gitternetztabelle 31"/>
    <w:basedOn w:val="NormaleTabelle"/>
    <w:uiPriority w:val="48"/>
    <w:rsid w:val="00820C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EinfacheTabelle51">
    <w:name w:val="Einfache Tabelle 51"/>
    <w:basedOn w:val="NormaleTabelle"/>
    <w:uiPriority w:val="45"/>
    <w:rsid w:val="00C218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Rastertabelle1hell1">
    <w:name w:val="Rastertabelle 1 hell1"/>
    <w:basedOn w:val="NormaleTabelle"/>
    <w:uiPriority w:val="46"/>
    <w:rsid w:val="00C218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le1hell-Akzent11">
    <w:name w:val="Rastertabelle 1 hell - Akzent 11"/>
    <w:basedOn w:val="NormaleTabelle"/>
    <w:uiPriority w:val="46"/>
    <w:rsid w:val="00C218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le21">
    <w:name w:val="Rastertabelle 21"/>
    <w:basedOn w:val="NormaleTabelle"/>
    <w:uiPriority w:val="47"/>
    <w:rsid w:val="00C218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DA5E9B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E6EA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E6EA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E6EA8"/>
    <w:rPr>
      <w:rFonts w:ascii="Helvetica Neue" w:hAnsi="Helvetica Neue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E6EA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E6EA8"/>
    <w:rPr>
      <w:rFonts w:ascii="Helvetica Neue" w:hAnsi="Helvetica Neue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D51E9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D51E9"/>
    <w:rPr>
      <w:rFonts w:ascii="Times New Roman" w:hAnsi="Times New Roman" w:cs="Times New Roman"/>
      <w:sz w:val="24"/>
      <w:szCs w:val="24"/>
    </w:rPr>
  </w:style>
  <w:style w:type="table" w:customStyle="1" w:styleId="Rastertabelle4-Akzent21">
    <w:name w:val="Rastertabelle 4 - Akzent 21"/>
    <w:basedOn w:val="NormaleTabelle"/>
    <w:uiPriority w:val="49"/>
    <w:rsid w:val="00CB707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54348A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4348A"/>
    <w:rPr>
      <w:rFonts w:ascii="Helvetica Neue" w:hAnsi="Helvetica Neue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4348A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56180"/>
    <w:pPr>
      <w:spacing w:before="0"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56180"/>
    <w:rPr>
      <w:rFonts w:ascii="Helvetica Neue" w:hAnsi="Helvetica Neue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6561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Visio-Zeichnung2.vsdx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-Zeichnung1.vsdx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6A052268B94674A48CDECE8741F2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D09E2E-3224-4654-9A23-64803B7B1AD4}"/>
      </w:docPartPr>
      <w:docPartBody>
        <w:p w:rsidR="009813C0" w:rsidRDefault="00203754">
          <w:r w:rsidRPr="00062945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754"/>
    <w:rsid w:val="00006F9A"/>
    <w:rsid w:val="000D6B81"/>
    <w:rsid w:val="00203754"/>
    <w:rsid w:val="00330DD5"/>
    <w:rsid w:val="0035292D"/>
    <w:rsid w:val="003A5595"/>
    <w:rsid w:val="003F7E1E"/>
    <w:rsid w:val="00425845"/>
    <w:rsid w:val="00451CB9"/>
    <w:rsid w:val="004772F7"/>
    <w:rsid w:val="004950DB"/>
    <w:rsid w:val="00575F9B"/>
    <w:rsid w:val="00583BE5"/>
    <w:rsid w:val="005849C1"/>
    <w:rsid w:val="005A0F0F"/>
    <w:rsid w:val="005B4839"/>
    <w:rsid w:val="005D5A6E"/>
    <w:rsid w:val="00616754"/>
    <w:rsid w:val="00690A1A"/>
    <w:rsid w:val="006A3050"/>
    <w:rsid w:val="006C28B6"/>
    <w:rsid w:val="00724F5A"/>
    <w:rsid w:val="00767F14"/>
    <w:rsid w:val="00774EE1"/>
    <w:rsid w:val="00793761"/>
    <w:rsid w:val="007937C1"/>
    <w:rsid w:val="007A55DF"/>
    <w:rsid w:val="008021EF"/>
    <w:rsid w:val="0081072A"/>
    <w:rsid w:val="008C4602"/>
    <w:rsid w:val="008E0BCF"/>
    <w:rsid w:val="008F2530"/>
    <w:rsid w:val="009813C0"/>
    <w:rsid w:val="00A037EE"/>
    <w:rsid w:val="00A05F46"/>
    <w:rsid w:val="00AC46C2"/>
    <w:rsid w:val="00BE7D3E"/>
    <w:rsid w:val="00C4316E"/>
    <w:rsid w:val="00C814D2"/>
    <w:rsid w:val="00CB1CB0"/>
    <w:rsid w:val="00CB3A04"/>
    <w:rsid w:val="00D70398"/>
    <w:rsid w:val="00D74139"/>
    <w:rsid w:val="00D938B2"/>
    <w:rsid w:val="00DB5512"/>
    <w:rsid w:val="00DD54AA"/>
    <w:rsid w:val="00E363F7"/>
    <w:rsid w:val="00E4393C"/>
    <w:rsid w:val="00E7233A"/>
    <w:rsid w:val="00EB1A50"/>
    <w:rsid w:val="00EB36C3"/>
    <w:rsid w:val="00F07B97"/>
    <w:rsid w:val="00F20045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3754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54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Bal16</b:Tag>
    <b:SourceType>InternetSite</b:SourceType>
    <b:Guid>{FF1A2D50-2FAE-4E09-BE7C-56F10810AB48}</b:Guid>
    <b:Title>balsamiq</b:Title>
    <b:Author>
      <b:Author>
        <b:NameList>
          <b:Person>
            <b:Last>Balsamiq Studios</b:Last>
            <b:First>LLC</b:First>
          </b:Person>
        </b:NameList>
      </b:Author>
    </b:Author>
    <b:YearAccessed>2016</b:YearAccessed>
    <b:MonthAccessed>03</b:MonthAccessed>
    <b:DayAccessed>04</b:DayAccessed>
    <b:URL>https://balsamiq.com/products/mockups/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22E10F-9AC7-4D37-A52B-D1B3588EC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676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</dc:creator>
  <cp:lastModifiedBy>Nino Sargenti</cp:lastModifiedBy>
  <cp:revision>161</cp:revision>
  <cp:lastPrinted>2016-03-07T15:09:00Z</cp:lastPrinted>
  <dcterms:created xsi:type="dcterms:W3CDTF">2016-01-04T13:39:00Z</dcterms:created>
  <dcterms:modified xsi:type="dcterms:W3CDTF">2016-03-08T12:33:00Z</dcterms:modified>
</cp:coreProperties>
</file>